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17" w:type="pct"/>
        <w:tblLayout w:type="fixed"/>
        <w:tblLook w:val="0000" w:firstRow="0" w:lastRow="0" w:firstColumn="0" w:lastColumn="0" w:noHBand="0" w:noVBand="0"/>
      </w:tblPr>
      <w:tblGrid>
        <w:gridCol w:w="5811"/>
        <w:gridCol w:w="4660"/>
      </w:tblGrid>
      <w:tr w:rsidR="005E053E" w:rsidRPr="004972CF" w:rsidTr="00F9403F">
        <w:trPr>
          <w:gridAfter w:val="1"/>
          <w:wAfter w:w="4660" w:type="dxa"/>
          <w:trHeight w:val="1588"/>
        </w:trPr>
        <w:tc>
          <w:tcPr>
            <w:tcW w:w="5812" w:type="dxa"/>
          </w:tcPr>
          <w:p w:rsidR="005E053E" w:rsidRPr="0089496E" w:rsidRDefault="00592EA3" w:rsidP="0089496E">
            <w:pPr>
              <w:pStyle w:val="CompanyName"/>
              <w:rPr>
                <w:sz w:val="32"/>
                <w:lang w:val="es-ES"/>
              </w:rPr>
            </w:pPr>
            <w:r>
              <w:rPr>
                <w:sz w:val="32"/>
                <w:lang w:val="es-ES"/>
              </w:rPr>
              <w:t>{{</w:t>
            </w:r>
            <w:proofErr w:type="spellStart"/>
            <w:r>
              <w:rPr>
                <w:sz w:val="32"/>
                <w:lang w:val="es-ES"/>
              </w:rPr>
              <w:t>rz_empresa</w:t>
            </w:r>
            <w:proofErr w:type="spellEnd"/>
            <w:r>
              <w:rPr>
                <w:sz w:val="32"/>
                <w:lang w:val="es-ES"/>
              </w:rPr>
              <w:t>}}</w:t>
            </w:r>
          </w:p>
          <w:p w:rsidR="00B20595" w:rsidRPr="00B20595" w:rsidRDefault="00B20595" w:rsidP="0089496E">
            <w:pPr>
              <w:rPr>
                <w:rStyle w:val="st"/>
                <w:b/>
                <w:sz w:val="18"/>
                <w:lang w:val="es-ES"/>
              </w:rPr>
            </w:pPr>
            <w:r w:rsidRPr="00B20595">
              <w:rPr>
                <w:b/>
                <w:sz w:val="18"/>
                <w:lang w:val="es-ES"/>
              </w:rPr>
              <w:t xml:space="preserve">RUC </w:t>
            </w:r>
            <w:r w:rsidR="00592EA3">
              <w:rPr>
                <w:b/>
                <w:sz w:val="18"/>
                <w:lang w:val="es-ES"/>
              </w:rPr>
              <w:t>{{</w:t>
            </w:r>
            <w:r w:rsidR="00871718">
              <w:rPr>
                <w:b/>
                <w:sz w:val="18"/>
                <w:lang w:val="es-ES"/>
              </w:rPr>
              <w:t xml:space="preserve"> </w:t>
            </w:r>
            <w:proofErr w:type="spellStart"/>
            <w:r w:rsidR="00592EA3">
              <w:rPr>
                <w:b/>
                <w:sz w:val="18"/>
                <w:lang w:val="es-ES"/>
              </w:rPr>
              <w:t>ruc_empresa</w:t>
            </w:r>
            <w:proofErr w:type="spellEnd"/>
            <w:r w:rsidR="00871718">
              <w:rPr>
                <w:b/>
                <w:sz w:val="18"/>
                <w:lang w:val="es-ES"/>
              </w:rPr>
              <w:t xml:space="preserve"> </w:t>
            </w:r>
            <w:r w:rsidR="00592EA3">
              <w:rPr>
                <w:b/>
                <w:sz w:val="18"/>
                <w:lang w:val="es-ES"/>
              </w:rPr>
              <w:t>}}</w:t>
            </w:r>
          </w:p>
          <w:p w:rsidR="005E053E" w:rsidRDefault="00592EA3" w:rsidP="008E50C8">
            <w:pPr>
              <w:rPr>
                <w:rStyle w:val="st"/>
              </w:rPr>
            </w:pPr>
            <w:r>
              <w:rPr>
                <w:rStyle w:val="st"/>
              </w:rPr>
              <w:t>{{</w:t>
            </w:r>
            <w:r w:rsidR="00871718">
              <w:rPr>
                <w:rStyle w:val="st"/>
              </w:rPr>
              <w:t xml:space="preserve"> </w:t>
            </w:r>
            <w:proofErr w:type="spellStart"/>
            <w:r>
              <w:rPr>
                <w:rStyle w:val="st"/>
              </w:rPr>
              <w:t>direccion_empresa</w:t>
            </w:r>
            <w:proofErr w:type="spellEnd"/>
            <w:r w:rsidR="00871718">
              <w:rPr>
                <w:rStyle w:val="st"/>
              </w:rPr>
              <w:t xml:space="preserve"> </w:t>
            </w:r>
            <w:r>
              <w:rPr>
                <w:rStyle w:val="st"/>
              </w:rPr>
              <w:t>}}</w:t>
            </w:r>
          </w:p>
          <w:p w:rsidR="007D7FBF" w:rsidRDefault="007D7FBF" w:rsidP="007D7FBF">
            <w:pPr>
              <w:rPr>
                <w:rStyle w:val="st"/>
              </w:rPr>
            </w:pPr>
            <w:r>
              <w:rPr>
                <w:rStyle w:val="st"/>
              </w:rPr>
              <w:t>{{</w:t>
            </w:r>
            <w:proofErr w:type="spellStart"/>
            <w:r>
              <w:rPr>
                <w:rStyle w:val="st"/>
              </w:rPr>
              <w:t>lugemp</w:t>
            </w:r>
            <w:proofErr w:type="spellEnd"/>
            <w:r>
              <w:rPr>
                <w:rStyle w:val="st"/>
              </w:rPr>
              <w:t>}}</w:t>
            </w:r>
          </w:p>
          <w:p w:rsidR="007D7FBF" w:rsidRDefault="00B54C9A" w:rsidP="008E50C8">
            <w:pPr>
              <w:rPr>
                <w:rStyle w:val="st"/>
              </w:rPr>
            </w:pPr>
            <w:r>
              <w:rPr>
                <w:rStyle w:val="st"/>
              </w:rPr>
              <w:t>ECUADOR</w:t>
            </w:r>
          </w:p>
          <w:p w:rsidR="001F01CD" w:rsidRDefault="001F01CD" w:rsidP="008E50C8">
            <w:pPr>
              <w:rPr>
                <w:rStyle w:val="st"/>
              </w:rPr>
            </w:pPr>
          </w:p>
          <w:p w:rsidR="001F01CD" w:rsidRDefault="001F01CD" w:rsidP="008E50C8">
            <w:pPr>
              <w:rPr>
                <w:rStyle w:val="st"/>
              </w:rPr>
            </w:pPr>
          </w:p>
          <w:p w:rsidR="001F01CD" w:rsidRPr="00B54C9A" w:rsidRDefault="001F01CD" w:rsidP="008E50C8">
            <w:pPr>
              <w:rPr>
                <w:lang w:val="es-ES"/>
              </w:rPr>
            </w:pPr>
          </w:p>
        </w:tc>
        <w:bookmarkStart w:id="0" w:name="_GoBack"/>
        <w:bookmarkEnd w:id="0"/>
      </w:tr>
      <w:tr w:rsidR="0037128B" w:rsidRPr="00175981" w:rsidTr="00F9403F">
        <w:trPr>
          <w:cantSplit/>
          <w:trHeight w:hRule="exact" w:val="477"/>
        </w:trPr>
        <w:tc>
          <w:tcPr>
            <w:tcW w:w="5812" w:type="dxa"/>
            <w:shd w:val="clear" w:color="auto" w:fill="D9D9D9" w:themeFill="background1" w:themeFillShade="D9"/>
          </w:tcPr>
          <w:p w:rsidR="0037128B" w:rsidRPr="00FB1126" w:rsidRDefault="00AE337E" w:rsidP="00F9403F">
            <w:pPr>
              <w:tabs>
                <w:tab w:val="right" w:pos="4932"/>
              </w:tabs>
              <w:ind w:left="34"/>
              <w:jc w:val="center"/>
              <w:rPr>
                <w:b/>
                <w:lang w:val="es-ES"/>
              </w:rPr>
            </w:pPr>
            <w:r>
              <w:rPr>
                <w:b/>
                <w:sz w:val="28"/>
                <w:lang w:val="es-ES"/>
              </w:rPr>
              <w:t>{{</w:t>
            </w:r>
            <w:proofErr w:type="spellStart"/>
            <w:r>
              <w:rPr>
                <w:b/>
                <w:sz w:val="28"/>
                <w:lang w:val="es-ES"/>
              </w:rPr>
              <w:t>tipodoc</w:t>
            </w:r>
            <w:proofErr w:type="spellEnd"/>
            <w:r>
              <w:rPr>
                <w:b/>
                <w:sz w:val="28"/>
                <w:lang w:val="es-ES"/>
              </w:rPr>
              <w:t>}}</w:t>
            </w:r>
            <w:r w:rsidR="00413830" w:rsidRPr="00FB1126">
              <w:rPr>
                <w:b/>
                <w:sz w:val="28"/>
                <w:lang w:val="es-ES"/>
              </w:rPr>
              <w:t xml:space="preserve"> N° {{ </w:t>
            </w:r>
            <w:proofErr w:type="spellStart"/>
            <w:r w:rsidR="00413830" w:rsidRPr="00FB1126">
              <w:rPr>
                <w:b/>
                <w:sz w:val="28"/>
                <w:lang w:val="es-ES"/>
              </w:rPr>
              <w:t>num_pedido</w:t>
            </w:r>
            <w:proofErr w:type="spellEnd"/>
            <w:r w:rsidR="00413830" w:rsidRPr="00FB1126">
              <w:rPr>
                <w:b/>
                <w:sz w:val="28"/>
                <w:lang w:val="es-ES"/>
              </w:rPr>
              <w:t xml:space="preserve"> }}</w:t>
            </w:r>
          </w:p>
        </w:tc>
        <w:tc>
          <w:tcPr>
            <w:tcW w:w="4660" w:type="dxa"/>
            <w:shd w:val="clear" w:color="auto" w:fill="auto"/>
            <w:vAlign w:val="center"/>
          </w:tcPr>
          <w:p w:rsidR="0037128B" w:rsidRPr="00D6494A" w:rsidRDefault="0037128B" w:rsidP="00413830">
            <w:pPr>
              <w:ind w:left="396" w:right="1250"/>
              <w:jc w:val="center"/>
              <w:rPr>
                <w:b/>
                <w:sz w:val="28"/>
                <w:szCs w:val="28"/>
                <w:lang w:val="es-EC"/>
              </w:rPr>
            </w:pPr>
          </w:p>
        </w:tc>
      </w:tr>
      <w:tr w:rsidR="00E002BA" w:rsidRPr="00003E99" w:rsidTr="00F9403F">
        <w:trPr>
          <w:trHeight w:val="1267"/>
        </w:trPr>
        <w:tc>
          <w:tcPr>
            <w:tcW w:w="10472" w:type="dxa"/>
            <w:gridSpan w:val="2"/>
          </w:tcPr>
          <w:tbl>
            <w:tblPr>
              <w:tblStyle w:val="Tablaconcuadrcula"/>
              <w:tblW w:w="113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5"/>
              <w:gridCol w:w="3629"/>
              <w:gridCol w:w="72"/>
              <w:gridCol w:w="1913"/>
              <w:gridCol w:w="1503"/>
              <w:gridCol w:w="1982"/>
              <w:gridCol w:w="216"/>
            </w:tblGrid>
            <w:tr w:rsidR="00F9403F" w:rsidRPr="00175981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4972C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>Fecha de emisión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BB330F" w:rsidRDefault="00F9403F" w:rsidP="00F9403F">
                  <w:pPr>
                    <w:tabs>
                      <w:tab w:val="left" w:pos="253"/>
                      <w:tab w:val="right" w:pos="4932"/>
                    </w:tabs>
                    <w:ind w:left="253"/>
                    <w:jc w:val="right"/>
                  </w:pPr>
                  <w:r>
                    <w:t xml:space="preserve">{{ </w:t>
                  </w:r>
                  <w:proofErr w:type="spellStart"/>
                  <w:r>
                    <w:t>fectra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Pr="004972CF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>Vendedor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BB330F" w:rsidRDefault="00F9403F" w:rsidP="00F9403F">
                  <w:pPr>
                    <w:tabs>
                      <w:tab w:val="left" w:pos="253"/>
                      <w:tab w:val="right" w:pos="4932"/>
                    </w:tabs>
                    <w:ind w:left="253" w:hanging="77"/>
                  </w:pPr>
                  <w:r>
                    <w:t xml:space="preserve">{{ </w:t>
                  </w:r>
                  <w:proofErr w:type="spellStart"/>
                  <w:r>
                    <w:t>nomven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F9403F" w:rsidRPr="00175981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Cliente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D65AC5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cliente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Forma de pago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6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condiciones_pago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F9403F" w:rsidRPr="00003E99" w:rsidTr="00F9403F">
              <w:trPr>
                <w:trHeight w:val="179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Cédula/RUC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identificacion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Validez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6"/>
                    <w:rPr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validez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F9403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Dirección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direccion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Tiempo de entrega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5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 w:rsidRPr="00F9403F">
                    <w:t>tiempo_entrega</w:t>
                  </w:r>
                  <w:proofErr w:type="spellEnd"/>
                  <w:r w:rsidRPr="00F9403F">
                    <w:t xml:space="preserve"> </w:t>
                  </w:r>
                  <w:r>
                    <w:t>}}</w:t>
                  </w:r>
                </w:p>
              </w:tc>
            </w:tr>
            <w:tr w:rsidR="00F9403F" w:rsidRPr="00003E99" w:rsidTr="00F9403F">
              <w:trPr>
                <w:trHeight w:val="382"/>
              </w:trPr>
              <w:tc>
                <w:tcPr>
                  <w:tcW w:w="2075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Teléfono de contacto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proofErr w:type="spellStart"/>
                  <w:r>
                    <w:t>telefono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1913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rPr>
                      <w:b/>
                      <w:lang w:val="es-ES"/>
                    </w:rPr>
                  </w:pPr>
                </w:p>
              </w:tc>
            </w:tr>
            <w:tr w:rsidR="00F9403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Correo electrónico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>{{ email }}</w:t>
                  </w:r>
                </w:p>
              </w:tc>
              <w:tc>
                <w:tcPr>
                  <w:tcW w:w="1913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rPr>
                      <w:b/>
                      <w:lang w:val="es-ES"/>
                    </w:rPr>
                  </w:pPr>
                </w:p>
              </w:tc>
            </w:tr>
            <w:tr w:rsidR="00F9403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2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</w:pPr>
                </w:p>
              </w:tc>
              <w:tc>
                <w:tcPr>
                  <w:tcW w:w="1913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3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</w:pPr>
                </w:p>
              </w:tc>
            </w:tr>
            <w:tr w:rsidR="00F9403F" w:rsidRPr="00003E99" w:rsidTr="00F9403F">
              <w:trPr>
                <w:gridAfter w:val="1"/>
                <w:wAfter w:w="216" w:type="dxa"/>
                <w:trHeight w:val="190"/>
              </w:trPr>
              <w:tc>
                <w:tcPr>
                  <w:tcW w:w="2075" w:type="dxa"/>
                  <w:shd w:val="clear" w:color="auto" w:fill="D9D9D9" w:themeFill="background1" w:themeFillShade="D9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         Total pedido</w:t>
                  </w:r>
                </w:p>
              </w:tc>
              <w:tc>
                <w:tcPr>
                  <w:tcW w:w="3629" w:type="dxa"/>
                  <w:shd w:val="clear" w:color="auto" w:fill="D9D9D9" w:themeFill="background1" w:themeFillShade="D9"/>
                </w:tcPr>
                <w:p w:rsidR="00F9403F" w:rsidRPr="00BB330F" w:rsidRDefault="00F9403F" w:rsidP="00F9403F">
                  <w:pPr>
                    <w:tabs>
                      <w:tab w:val="right" w:pos="4932"/>
                    </w:tabs>
                    <w:ind w:left="885"/>
                    <w:rPr>
                      <w:b/>
                      <w:lang w:val="es-ES"/>
                    </w:rPr>
                  </w:pPr>
                  <w:r>
                    <w:rPr>
                      <w:b/>
                    </w:rPr>
                    <w:t xml:space="preserve">USD </w:t>
                  </w:r>
                  <w:r>
                    <w:rPr>
                      <w:b/>
                      <w:sz w:val="18"/>
                      <w:lang w:val="es-ES"/>
                    </w:rPr>
                    <w:t>{{"</w:t>
                  </w:r>
                  <w:r w:rsidRPr="00052D4F">
                    <w:rPr>
                      <w:b/>
                      <w:sz w:val="18"/>
                      <w:lang w:val="es-ES"/>
                    </w:rPr>
                    <w:t>{:,</w:t>
                  </w:r>
                  <w:r>
                    <w:rPr>
                      <w:b/>
                      <w:sz w:val="18"/>
                      <w:lang w:val="es-ES"/>
                    </w:rPr>
                    <w:t>.2f</w:t>
                  </w:r>
                  <w:r w:rsidRPr="00052D4F">
                    <w:rPr>
                      <w:b/>
                      <w:sz w:val="18"/>
                      <w:lang w:val="es-ES"/>
                    </w:rPr>
                    <w:t>}</w:t>
                  </w:r>
                  <w:r>
                    <w:rPr>
                      <w:b/>
                      <w:sz w:val="18"/>
                      <w:lang w:val="es-ES"/>
                    </w:rPr>
                    <w:t>".</w:t>
                  </w:r>
                  <w:r w:rsidRPr="00423652">
                    <w:rPr>
                      <w:b/>
                      <w:sz w:val="18"/>
                      <w:lang w:val="es-ES"/>
                    </w:rPr>
                    <w:t>format(total_pedido)}}</w:t>
                  </w:r>
                </w:p>
              </w:tc>
              <w:tc>
                <w:tcPr>
                  <w:tcW w:w="3488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1982" w:type="dxa"/>
                </w:tcPr>
                <w:p w:rsidR="00F9403F" w:rsidRPr="00BB330F" w:rsidRDefault="00F9403F" w:rsidP="00F9403F">
                  <w:pPr>
                    <w:tabs>
                      <w:tab w:val="right" w:pos="4932"/>
                    </w:tabs>
                    <w:ind w:left="885"/>
                    <w:rPr>
                      <w:b/>
                      <w:lang w:val="es-ES"/>
                    </w:rPr>
                  </w:pPr>
                </w:p>
              </w:tc>
            </w:tr>
          </w:tbl>
          <w:p w:rsidR="00E002BA" w:rsidRPr="00003E99" w:rsidRDefault="00E002BA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:rsidR="0037128B" w:rsidRPr="00003E99" w:rsidRDefault="008E50C8">
      <w:pPr>
        <w:rPr>
          <w:lang w:val="es-ES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A8DADB" wp14:editId="04E0D995">
                <wp:simplePos x="0" y="0"/>
                <wp:positionH relativeFrom="column">
                  <wp:posOffset>3038248</wp:posOffset>
                </wp:positionH>
                <wp:positionV relativeFrom="page">
                  <wp:posOffset>436728</wp:posOffset>
                </wp:positionV>
                <wp:extent cx="4038600" cy="95694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956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07A" w:rsidRPr="00DE307A" w:rsidRDefault="00DE307A" w:rsidP="00665D5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{{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logo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8DAD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39.25pt;margin-top:34.4pt;width:318pt;height:7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" fillcolor="white [3201]" stroked="f" strokeweight=".5pt">
                <v:textbox>
                  <w:txbxContent>
                    <w:p w:rsidR="00DE307A" w:rsidRPr="00DE307A" w:rsidRDefault="00DE307A" w:rsidP="00665D5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{{ </w:t>
                      </w:r>
                      <w:proofErr w:type="gramStart"/>
                      <w:r>
                        <w:rPr>
                          <w:lang w:val="es-MX"/>
                        </w:rPr>
                        <w:t>logo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3568C" w:rsidRPr="00003E99" w:rsidRDefault="0093568C" w:rsidP="00AB10A5">
      <w:pPr>
        <w:rPr>
          <w:lang w:val="es-ES"/>
        </w:rPr>
      </w:pPr>
    </w:p>
    <w:tbl>
      <w:tblPr>
        <w:tblW w:w="5026" w:type="pct"/>
        <w:tblInd w:w="-147" w:type="dxa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749"/>
        <w:gridCol w:w="2985"/>
        <w:gridCol w:w="567"/>
        <w:gridCol w:w="1120"/>
        <w:gridCol w:w="1279"/>
        <w:gridCol w:w="161"/>
        <w:gridCol w:w="1267"/>
        <w:gridCol w:w="851"/>
        <w:gridCol w:w="1415"/>
      </w:tblGrid>
      <w:tr w:rsidR="00F64516" w:rsidRPr="001E3C2E" w:rsidTr="00903E78">
        <w:trPr>
          <w:cantSplit/>
          <w:trHeight w:val="105"/>
        </w:trPr>
        <w:tc>
          <w:tcPr>
            <w:tcW w:w="17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COD</w:t>
            </w:r>
            <w:r>
              <w:rPr>
                <w:sz w:val="14"/>
                <w:lang w:val="es-ES"/>
              </w:rPr>
              <w:t>igo</w:t>
            </w:r>
          </w:p>
        </w:tc>
        <w:tc>
          <w:tcPr>
            <w:tcW w:w="2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PRODUCTO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unid</w:t>
            </w:r>
          </w:p>
        </w:tc>
        <w:tc>
          <w:tcPr>
            <w:tcW w:w="11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CANT</w:t>
            </w:r>
          </w:p>
        </w:tc>
        <w:tc>
          <w:tcPr>
            <w:tcW w:w="1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</w:rPr>
            </w:pPr>
            <w:r>
              <w:rPr>
                <w:sz w:val="14"/>
              </w:rPr>
              <w:t>prec uNT</w:t>
            </w:r>
          </w:p>
        </w:tc>
        <w:tc>
          <w:tcPr>
            <w:tcW w:w="227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580789" w:rsidRDefault="009A15E7" w:rsidP="00E7288E">
            <w:pPr>
              <w:pStyle w:val="ColumnHeadings"/>
              <w:ind w:left="-32"/>
              <w:rPr>
                <w:sz w:val="14"/>
                <w:u w:val="single"/>
              </w:rPr>
            </w:pPr>
            <w:r w:rsidRPr="002C4FD2">
              <w:rPr>
                <w:sz w:val="14"/>
                <w:lang w:val="es-ES"/>
              </w:rPr>
              <w:t>oBSERVACIÓN</w:t>
            </w:r>
          </w:p>
        </w:tc>
        <w:tc>
          <w:tcPr>
            <w:tcW w:w="14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473D38" w:rsidRDefault="009A15E7" w:rsidP="00E7288E">
            <w:pPr>
              <w:pStyle w:val="ColumnHeadings"/>
              <w:ind w:left="-32"/>
              <w:rPr>
                <w:sz w:val="14"/>
                <w:u w:val="single"/>
              </w:rPr>
            </w:pPr>
            <w:r>
              <w:rPr>
                <w:sz w:val="14"/>
              </w:rPr>
              <w:t>subtotal</w:t>
            </w:r>
          </w:p>
        </w:tc>
      </w:tr>
      <w:tr w:rsidR="002D64D0" w:rsidRPr="002D64D0" w:rsidTr="00903E78">
        <w:trPr>
          <w:cantSplit/>
          <w:trHeight w:val="196"/>
        </w:trPr>
        <w:tc>
          <w:tcPr>
            <w:tcW w:w="11389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2D64D0" w:rsidRDefault="002D64D0" w:rsidP="002D64D0">
            <w:pPr>
              <w:pStyle w:val="Amount"/>
              <w:jc w:val="left"/>
              <w:rPr>
                <w:sz w:val="16"/>
              </w:rPr>
            </w:pPr>
            <w:r w:rsidRPr="00003DE3">
              <w:rPr>
                <w:sz w:val="14"/>
              </w:rPr>
              <w:t>{%</w:t>
            </w:r>
            <w:proofErr w:type="spellStart"/>
            <w:r w:rsidRPr="00003DE3">
              <w:rPr>
                <w:sz w:val="14"/>
              </w:rPr>
              <w:t>tr</w:t>
            </w:r>
            <w:proofErr w:type="spellEnd"/>
            <w:r w:rsidRPr="00003DE3">
              <w:rPr>
                <w:sz w:val="14"/>
              </w:rPr>
              <w:t xml:space="preserve"> </w:t>
            </w:r>
            <w:proofErr w:type="spellStart"/>
            <w:r w:rsidRPr="00003DE3">
              <w:rPr>
                <w:sz w:val="14"/>
              </w:rPr>
              <w:t>for d</w:t>
            </w:r>
            <w:proofErr w:type="spellEnd"/>
            <w:r w:rsidRPr="00003DE3">
              <w:rPr>
                <w:sz w:val="14"/>
              </w:rPr>
              <w:t xml:space="preserve"> in </w:t>
            </w:r>
            <w:proofErr w:type="spellStart"/>
            <w:r w:rsidRPr="00003DE3">
              <w:rPr>
                <w:sz w:val="14"/>
              </w:rPr>
              <w:t>renglones_pedido</w:t>
            </w:r>
            <w:proofErr w:type="spellEnd"/>
            <w:r w:rsidRPr="00003DE3">
              <w:rPr>
                <w:sz w:val="14"/>
              </w:rPr>
              <w:t>%}</w:t>
            </w:r>
          </w:p>
        </w:tc>
      </w:tr>
      <w:tr w:rsidR="00F64516" w:rsidRPr="003D342E" w:rsidTr="00903E78">
        <w:trPr>
          <w:cantSplit/>
          <w:trHeight w:val="196"/>
        </w:trPr>
        <w:tc>
          <w:tcPr>
            <w:tcW w:w="17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d.codart</w:t>
            </w:r>
            <w:proofErr w:type="spellEnd"/>
            <w:r w:rsidRPr="00003DE3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2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d.nomart</w:t>
            </w:r>
            <w:proofErr w:type="spellEnd"/>
          </w:p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d.coduni</w:t>
            </w:r>
            <w:proofErr w:type="spellEnd"/>
          </w:p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1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6B12A8" w:rsidRPr="00003DE3" w:rsidRDefault="006B12A8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"</w:t>
            </w:r>
            <w:r w:rsidR="002601DF">
              <w:rPr>
                <w:sz w:val="14"/>
                <w:lang w:val="es-ES"/>
              </w:rPr>
              <w:t>%.0</w:t>
            </w:r>
            <w:r>
              <w:rPr>
                <w:sz w:val="14"/>
                <w:lang w:val="es-ES"/>
              </w:rPr>
              <w:t>f"|format(</w:t>
            </w:r>
            <w:proofErr w:type="spellStart"/>
            <w:r w:rsidRPr="00003DE3">
              <w:rPr>
                <w:sz w:val="14"/>
                <w:lang w:val="es-ES"/>
              </w:rPr>
              <w:t>d.cantid</w:t>
            </w:r>
            <w:proofErr w:type="spellEnd"/>
            <w:r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 w:rsidR="00507E84">
              <w:rPr>
                <w:sz w:val="14"/>
                <w:lang w:val="es-ES"/>
              </w:rPr>
              <w:t>“</w:t>
            </w:r>
            <w:r w:rsidR="00E82797">
              <w:rPr>
                <w:sz w:val="14"/>
                <w:lang w:val="es-ES"/>
              </w:rPr>
              <w:t>{:,.6</w:t>
            </w:r>
            <w:r w:rsidR="00507E84" w:rsidRPr="00507E84">
              <w:rPr>
                <w:sz w:val="14"/>
                <w:lang w:val="es-ES"/>
              </w:rPr>
              <w:t>f}</w:t>
            </w:r>
            <w:r w:rsidR="00507E84">
              <w:rPr>
                <w:sz w:val="14"/>
                <w:lang w:val="es-ES"/>
              </w:rPr>
              <w:t>".</w:t>
            </w:r>
            <w:proofErr w:type="spellStart"/>
            <w:r w:rsidR="001C5AD9">
              <w:rPr>
                <w:sz w:val="14"/>
                <w:lang w:val="es-ES"/>
              </w:rPr>
              <w:t>format</w:t>
            </w:r>
            <w:proofErr w:type="spellEnd"/>
            <w:r w:rsidR="001C5AD9">
              <w:rPr>
                <w:sz w:val="14"/>
                <w:lang w:val="es-ES"/>
              </w:rPr>
              <w:t>(</w:t>
            </w:r>
            <w:proofErr w:type="spellStart"/>
            <w:r w:rsidR="000B5587">
              <w:rPr>
                <w:sz w:val="14"/>
                <w:lang w:val="es-ES"/>
              </w:rPr>
              <w:t>d.</w:t>
            </w:r>
            <w:r w:rsidR="001C5AD9">
              <w:rPr>
                <w:sz w:val="14"/>
                <w:lang w:val="es-ES"/>
              </w:rPr>
              <w:t>preuni</w:t>
            </w:r>
            <w:proofErr w:type="spellEnd"/>
            <w:r w:rsidR="001C5AD9"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227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9A15E7">
            <w:pPr>
              <w:ind w:left="191"/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{{ </w:t>
            </w:r>
            <w:proofErr w:type="spellStart"/>
            <w:r w:rsidRPr="00003DE3">
              <w:rPr>
                <w:sz w:val="14"/>
                <w:lang w:val="es-ES"/>
              </w:rPr>
              <w:t>d.num_docs</w:t>
            </w:r>
            <w:proofErr w:type="spellEnd"/>
            <w:r w:rsidRPr="00003DE3">
              <w:rPr>
                <w:sz w:val="14"/>
                <w:lang w:val="es-ES"/>
              </w:rPr>
              <w:t xml:space="preserve"> }}</w:t>
            </w:r>
          </w:p>
        </w:tc>
        <w:tc>
          <w:tcPr>
            <w:tcW w:w="14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A378F6" w:rsidRDefault="00A378F6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"</w:t>
            </w:r>
            <w:r w:rsidR="00BC01E2" w:rsidRPr="00BC01E2">
              <w:rPr>
                <w:sz w:val="14"/>
                <w:lang w:val="es-ES"/>
              </w:rPr>
              <w:t>{:,.2f}</w:t>
            </w:r>
            <w:r w:rsidR="00BC01E2">
              <w:rPr>
                <w:sz w:val="14"/>
                <w:lang w:val="es-ES"/>
              </w:rPr>
              <w:t>".</w:t>
            </w:r>
            <w:proofErr w:type="spellStart"/>
            <w:r>
              <w:rPr>
                <w:sz w:val="14"/>
                <w:lang w:val="es-ES"/>
              </w:rPr>
              <w:t>format</w:t>
            </w:r>
            <w:proofErr w:type="spellEnd"/>
            <w:r>
              <w:rPr>
                <w:sz w:val="14"/>
                <w:lang w:val="es-ES"/>
              </w:rPr>
              <w:t>(</w:t>
            </w:r>
            <w:proofErr w:type="spellStart"/>
            <w:r>
              <w:rPr>
                <w:sz w:val="14"/>
                <w:lang w:val="es-ES"/>
              </w:rPr>
              <w:t>d.totren</w:t>
            </w:r>
            <w:proofErr w:type="spellEnd"/>
            <w:r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  <w:p w:rsidR="009A15E7" w:rsidRPr="00003DE3" w:rsidRDefault="009A15E7" w:rsidP="00A378F6">
            <w:pPr>
              <w:rPr>
                <w:sz w:val="14"/>
                <w:u w:val="single"/>
                <w:lang w:val="es-ES"/>
              </w:rPr>
            </w:pPr>
          </w:p>
        </w:tc>
      </w:tr>
      <w:tr w:rsidR="002D64D0" w:rsidRPr="003D342E" w:rsidTr="00903E78">
        <w:trPr>
          <w:cantSplit/>
          <w:trHeight w:val="196"/>
        </w:trPr>
        <w:tc>
          <w:tcPr>
            <w:tcW w:w="11389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3D342E" w:rsidRDefault="002D64D0" w:rsidP="009A443A">
            <w:pPr>
              <w:rPr>
                <w:sz w:val="16"/>
                <w:lang w:val="es-ES"/>
              </w:rPr>
            </w:pPr>
            <w:r w:rsidRPr="00003DE3">
              <w:rPr>
                <w:sz w:val="14"/>
                <w:lang w:val="es-ES"/>
              </w:rPr>
              <w:t>{%</w:t>
            </w:r>
            <w:proofErr w:type="spellStart"/>
            <w:r w:rsidRPr="00003DE3">
              <w:rPr>
                <w:sz w:val="14"/>
                <w:lang w:val="es-ES"/>
              </w:rPr>
              <w:t>tr</w:t>
            </w:r>
            <w:proofErr w:type="spellEnd"/>
            <w:r w:rsidRPr="00003DE3">
              <w:rPr>
                <w:sz w:val="14"/>
                <w:lang w:val="es-ES"/>
              </w:rPr>
              <w:t xml:space="preserve"> </w:t>
            </w:r>
            <w:proofErr w:type="spellStart"/>
            <w:r w:rsidRPr="009A443A">
              <w:rPr>
                <w:lang w:val="es-ES"/>
              </w:rPr>
              <w:t>endfor</w:t>
            </w:r>
            <w:proofErr w:type="spellEnd"/>
            <w:r w:rsidRPr="00003DE3">
              <w:rPr>
                <w:sz w:val="14"/>
                <w:lang w:val="es-ES"/>
              </w:rPr>
              <w:t xml:space="preserve"> %}</w:t>
            </w:r>
          </w:p>
        </w:tc>
      </w:tr>
      <w:tr w:rsidR="00793C6F" w:rsidRPr="003D342E" w:rsidTr="00903E78">
        <w:trPr>
          <w:cantSplit/>
          <w:trHeight w:val="196"/>
        </w:trPr>
        <w:tc>
          <w:tcPr>
            <w:tcW w:w="785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9A15E7">
            <w:pPr>
              <w:pStyle w:val="Ttulo2"/>
              <w:ind w:left="880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2C4FD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NETO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Pr="003D342E" w:rsidRDefault="00793C6F" w:rsidP="005A1B59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</w:t>
            </w:r>
            <w:r w:rsidR="00423652">
              <w:rPr>
                <w:sz w:val="16"/>
                <w:lang w:val="es-ES"/>
              </w:rPr>
              <w:t>{{"</w:t>
            </w:r>
            <w:r w:rsidR="005A1B59">
              <w:rPr>
                <w:sz w:val="16"/>
                <w:lang w:val="es-ES"/>
              </w:rPr>
              <w:t>{:,.2f}".</w:t>
            </w:r>
            <w:proofErr w:type="spellStart"/>
            <w:r w:rsidR="00423652">
              <w:rPr>
                <w:sz w:val="16"/>
                <w:lang w:val="es-ES"/>
              </w:rPr>
              <w:t>format</w:t>
            </w:r>
            <w:proofErr w:type="spellEnd"/>
            <w:r w:rsidR="00423652">
              <w:rPr>
                <w:sz w:val="16"/>
                <w:lang w:val="es-ES"/>
              </w:rPr>
              <w:t>(</w:t>
            </w:r>
            <w:proofErr w:type="spellStart"/>
            <w:r w:rsidR="00423652">
              <w:rPr>
                <w:sz w:val="16"/>
                <w:lang w:val="es-ES"/>
              </w:rPr>
              <w:t>totnet</w:t>
            </w:r>
            <w:proofErr w:type="spellEnd"/>
            <w:r w:rsidR="00423652" w:rsidRPr="00423652">
              <w:rPr>
                <w:sz w:val="16"/>
                <w:lang w:val="es-ES"/>
              </w:rPr>
              <w:t>)}}</w:t>
            </w:r>
          </w:p>
        </w:tc>
      </w:tr>
      <w:tr w:rsidR="00793C6F" w:rsidRPr="003D342E" w:rsidTr="00903E78">
        <w:trPr>
          <w:cantSplit/>
          <w:trHeight w:val="196"/>
        </w:trPr>
        <w:tc>
          <w:tcPr>
            <w:tcW w:w="785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74427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IVA</w:t>
            </w:r>
            <w:r>
              <w:rPr>
                <w:b/>
                <w:sz w:val="14"/>
                <w:lang w:val="es-ES"/>
              </w:rPr>
              <w:t xml:space="preserve"> {</w:t>
            </w:r>
            <w:proofErr w:type="gramStart"/>
            <w:r>
              <w:rPr>
                <w:b/>
                <w:sz w:val="14"/>
                <w:lang w:val="es-ES"/>
              </w:rPr>
              <w:t>{ iva</w:t>
            </w:r>
            <w:proofErr w:type="gramEnd"/>
            <w:r>
              <w:rPr>
                <w:b/>
                <w:sz w:val="14"/>
                <w:lang w:val="es-ES"/>
              </w:rPr>
              <w:t>_pctje}}%</w:t>
            </w:r>
            <w:r w:rsidRPr="003D342E">
              <w:rPr>
                <w:b/>
                <w:sz w:val="14"/>
                <w:lang w:val="es-ES"/>
              </w:rPr>
              <w:t xml:space="preserve"> 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Pr="003D342E" w:rsidRDefault="00793C6F" w:rsidP="0042365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</w:t>
            </w:r>
            <w:r w:rsidR="00423652">
              <w:rPr>
                <w:sz w:val="16"/>
                <w:lang w:val="es-ES"/>
              </w:rPr>
              <w:t>{{</w:t>
            </w:r>
            <w:r w:rsidR="00D901C3">
              <w:rPr>
                <w:sz w:val="16"/>
                <w:lang w:val="es-ES"/>
              </w:rPr>
              <w:t>"</w:t>
            </w:r>
            <w:r w:rsidR="005A1B59">
              <w:rPr>
                <w:sz w:val="16"/>
                <w:lang w:val="es-ES"/>
              </w:rPr>
              <w:t>{</w:t>
            </w:r>
            <w:r w:rsidR="00D901C3">
              <w:rPr>
                <w:sz w:val="16"/>
                <w:lang w:val="es-ES"/>
              </w:rPr>
              <w:t>:,.2f}".</w:t>
            </w:r>
            <w:proofErr w:type="spellStart"/>
            <w:r w:rsidR="00423652">
              <w:rPr>
                <w:sz w:val="16"/>
                <w:lang w:val="es-ES"/>
              </w:rPr>
              <w:t>format</w:t>
            </w:r>
            <w:proofErr w:type="spellEnd"/>
            <w:r w:rsidR="00423652">
              <w:rPr>
                <w:sz w:val="16"/>
                <w:lang w:val="es-ES"/>
              </w:rPr>
              <w:t>(</w:t>
            </w:r>
            <w:proofErr w:type="spellStart"/>
            <w:r w:rsidR="00423652">
              <w:rPr>
                <w:sz w:val="16"/>
                <w:lang w:val="es-ES"/>
              </w:rPr>
              <w:t>iva_cantidad</w:t>
            </w:r>
            <w:proofErr w:type="spellEnd"/>
            <w:r w:rsidR="00423652" w:rsidRPr="00423652">
              <w:rPr>
                <w:sz w:val="16"/>
                <w:lang w:val="es-ES"/>
              </w:rPr>
              <w:t>)}}</w:t>
            </w:r>
          </w:p>
        </w:tc>
      </w:tr>
      <w:tr w:rsidR="00793C6F" w:rsidRPr="001E3C2E" w:rsidTr="00903E78">
        <w:trPr>
          <w:cantSplit/>
          <w:trHeight w:val="196"/>
        </w:trPr>
        <w:tc>
          <w:tcPr>
            <w:tcW w:w="785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9A443A">
            <w:pPr>
              <w:pStyle w:val="Ttulo2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9A443A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pedido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Default="002D2368" w:rsidP="009A443A">
            <w:pPr>
              <w:pStyle w:val="Amount"/>
              <w:jc w:val="center"/>
              <w:rPr>
                <w:b/>
                <w:sz w:val="18"/>
                <w:lang w:val="es-ES"/>
              </w:rPr>
            </w:pPr>
            <w:r>
              <w:rPr>
                <w:b/>
                <w:sz w:val="18"/>
                <w:lang w:val="es-ES"/>
              </w:rPr>
              <w:t>USD</w:t>
            </w:r>
          </w:p>
          <w:p w:rsidR="00052D4F" w:rsidRPr="000E31BD" w:rsidRDefault="00052D4F" w:rsidP="009A443A">
            <w:pPr>
              <w:pStyle w:val="Amount"/>
              <w:jc w:val="center"/>
              <w:rPr>
                <w:b/>
              </w:rPr>
            </w:pPr>
            <w:r>
              <w:rPr>
                <w:b/>
                <w:sz w:val="18"/>
                <w:lang w:val="es-ES"/>
              </w:rPr>
              <w:t>{{"</w:t>
            </w:r>
            <w:r w:rsidRPr="00052D4F">
              <w:rPr>
                <w:b/>
                <w:sz w:val="18"/>
                <w:lang w:val="es-ES"/>
              </w:rPr>
              <w:t>{:,</w:t>
            </w:r>
            <w:r w:rsidR="00020788">
              <w:rPr>
                <w:b/>
                <w:sz w:val="18"/>
                <w:lang w:val="es-ES"/>
              </w:rPr>
              <w:t>.2f</w:t>
            </w:r>
            <w:r w:rsidRPr="00052D4F">
              <w:rPr>
                <w:b/>
                <w:sz w:val="18"/>
                <w:lang w:val="es-ES"/>
              </w:rPr>
              <w:t>}</w:t>
            </w:r>
            <w:r>
              <w:rPr>
                <w:b/>
                <w:sz w:val="18"/>
                <w:lang w:val="es-ES"/>
              </w:rPr>
              <w:t>".</w:t>
            </w:r>
            <w:proofErr w:type="spellStart"/>
            <w:r w:rsidRPr="00423652">
              <w:rPr>
                <w:b/>
                <w:sz w:val="18"/>
                <w:lang w:val="es-ES"/>
              </w:rPr>
              <w:t>format</w:t>
            </w:r>
            <w:proofErr w:type="spellEnd"/>
            <w:r w:rsidRPr="00423652">
              <w:rPr>
                <w:b/>
                <w:sz w:val="18"/>
                <w:lang w:val="es-ES"/>
              </w:rPr>
              <w:t>(</w:t>
            </w:r>
            <w:proofErr w:type="spellStart"/>
            <w:r w:rsidRPr="00423652">
              <w:rPr>
                <w:b/>
                <w:sz w:val="18"/>
                <w:lang w:val="es-ES"/>
              </w:rPr>
              <w:t>total_pedido</w:t>
            </w:r>
            <w:proofErr w:type="spellEnd"/>
            <w:r w:rsidRPr="00423652">
              <w:rPr>
                <w:b/>
                <w:sz w:val="18"/>
                <w:lang w:val="es-ES"/>
              </w:rPr>
              <w:t>)}}</w:t>
            </w:r>
          </w:p>
        </w:tc>
      </w:tr>
    </w:tbl>
    <w:tbl>
      <w:tblPr>
        <w:tblpPr w:leftFromText="180" w:rightFromText="180" w:vertAnchor="text" w:tblpY="373"/>
        <w:tblW w:w="4994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1316"/>
      </w:tblGrid>
      <w:tr w:rsidR="007C5E85" w:rsidRPr="001E3C2E" w:rsidTr="007C5E85">
        <w:trPr>
          <w:cantSplit/>
          <w:trHeight w:val="105"/>
        </w:trPr>
        <w:tc>
          <w:tcPr>
            <w:tcW w:w="10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7C5E85" w:rsidRPr="002C4FD2" w:rsidRDefault="008B73BB" w:rsidP="007C5E85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>observacion adicionaL</w:t>
            </w:r>
          </w:p>
        </w:tc>
      </w:tr>
      <w:tr w:rsidR="007C5E85" w:rsidRPr="001E3C2E" w:rsidTr="007C5E85">
        <w:trPr>
          <w:cantSplit/>
          <w:trHeight w:val="196"/>
        </w:trPr>
        <w:tc>
          <w:tcPr>
            <w:tcW w:w="103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92F74" w:rsidRPr="006910CC" w:rsidRDefault="00C03FA1" w:rsidP="007C5E85">
            <w:pPr>
              <w:pStyle w:val="Amount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OBSERVACION</w:t>
            </w:r>
            <w:r w:rsidR="004E10EC">
              <w:rPr>
                <w:b/>
                <w:sz w:val="14"/>
              </w:rPr>
              <w:t>ES</w:t>
            </w:r>
            <w:r>
              <w:rPr>
                <w:b/>
                <w:sz w:val="14"/>
              </w:rPr>
              <w:t>:</w:t>
            </w:r>
            <w:r w:rsidR="006910CC">
              <w:rPr>
                <w:b/>
                <w:sz w:val="14"/>
              </w:rPr>
              <w:t xml:space="preserve"> </w:t>
            </w:r>
            <w:r w:rsidR="00C34B14">
              <w:rPr>
                <w:sz w:val="14"/>
              </w:rPr>
              <w:t xml:space="preserve">{{ </w:t>
            </w:r>
            <w:proofErr w:type="spellStart"/>
            <w:r w:rsidR="00C34B14" w:rsidRPr="00C34B14">
              <w:rPr>
                <w:sz w:val="14"/>
              </w:rPr>
              <w:t>observ</w:t>
            </w:r>
            <w:proofErr w:type="spellEnd"/>
            <w:r w:rsidR="00C34B14">
              <w:rPr>
                <w:sz w:val="14"/>
              </w:rPr>
              <w:t xml:space="preserve"> }}</w:t>
            </w:r>
          </w:p>
        </w:tc>
      </w:tr>
    </w:tbl>
    <w:p w:rsidR="00637090" w:rsidRDefault="00637090" w:rsidP="00D45B4A">
      <w:pPr>
        <w:pStyle w:val="ThankYou"/>
        <w:jc w:val="left"/>
      </w:pPr>
    </w:p>
    <w:sectPr w:rsidR="00637090" w:rsidSect="00AB10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8" w:right="333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0C9" w:rsidRDefault="00D350C9" w:rsidP="005E053E">
      <w:pPr>
        <w:spacing w:line="240" w:lineRule="auto"/>
      </w:pPr>
      <w:r>
        <w:separator/>
      </w:r>
    </w:p>
  </w:endnote>
  <w:endnote w:type="continuationSeparator" w:id="0">
    <w:p w:rsidR="00D350C9" w:rsidRDefault="00D350C9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FA" w:rsidRPr="00471AD5" w:rsidRDefault="00EF27AA" w:rsidP="00471AD5">
    <w:pPr>
      <w:jc w:val="center"/>
      <w:rPr>
        <w:color w:val="808080" w:themeColor="background1" w:themeShade="80"/>
        <w:lang w:val="es-ES"/>
      </w:rPr>
    </w:pPr>
    <w:r w:rsidRPr="00EF27AA">
      <w:rPr>
        <w:color w:val="808080" w:themeColor="background1" w:themeShade="80"/>
        <w:lang w:val="es-ES"/>
      </w:rPr>
      <w:t xml:space="preserve">Realizado </w:t>
    </w:r>
    <w:r>
      <w:rPr>
        <w:color w:val="808080" w:themeColor="background1" w:themeShade="80"/>
        <w:lang w:val="es-ES"/>
      </w:rPr>
      <w:t xml:space="preserve">por </w:t>
    </w:r>
    <w:r w:rsidRPr="00EF27AA">
      <w:rPr>
        <w:b/>
        <w:color w:val="808080" w:themeColor="background1" w:themeShade="80"/>
        <w:u w:val="single"/>
        <w:lang w:val="es-ES"/>
      </w:rPr>
      <w:t>S</w:t>
    </w:r>
    <w:r w:rsidR="007B1BFA" w:rsidRPr="00DC38C2">
      <w:rPr>
        <w:b/>
        <w:color w:val="808080" w:themeColor="background1" w:themeShade="80"/>
        <w:u w:val="single"/>
        <w:lang w:val="es-ES"/>
      </w:rPr>
      <w:t xml:space="preserve">IACI </w:t>
    </w:r>
    <w:proofErr w:type="spellStart"/>
    <w:r w:rsidR="007B1BFA" w:rsidRPr="00DC38C2">
      <w:rPr>
        <w:b/>
        <w:color w:val="808080" w:themeColor="background1" w:themeShade="80"/>
        <w:u w:val="single"/>
        <w:lang w:val="es-ES"/>
      </w:rPr>
      <w:t>Solutions</w:t>
    </w:r>
    <w:proofErr w:type="spellEnd"/>
    <w:r>
      <w:rPr>
        <w:color w:val="808080" w:themeColor="background1" w:themeShade="80"/>
        <w:lang w:val="es-ES"/>
      </w:rPr>
      <w:t xml:space="preserve">, Quito Ecuador </w:t>
    </w:r>
    <w:r w:rsidR="007B1BFA" w:rsidRPr="00D45B4A">
      <w:rPr>
        <w:b/>
        <w:color w:val="808080" w:themeColor="background1" w:themeShade="80"/>
        <w:lang w:val="es-ES"/>
      </w:rPr>
      <w:t>Teléfono</w:t>
    </w:r>
    <w:proofErr w:type="gramStart"/>
    <w:r w:rsidR="007B1BFA" w:rsidRPr="00D45B4A">
      <w:rPr>
        <w:color w:val="808080" w:themeColor="background1" w:themeShade="80"/>
        <w:lang w:val="es-ES"/>
      </w:rPr>
      <w:t xml:space="preserve">: </w:t>
    </w:r>
    <w:r w:rsidR="007B1BFA" w:rsidRPr="00D45B4A">
      <w:rPr>
        <w:lang w:val="es-ES"/>
      </w:rPr>
      <w:t xml:space="preserve"> </w:t>
    </w:r>
    <w:r w:rsidR="007B1BFA" w:rsidRPr="00D45B4A">
      <w:rPr>
        <w:color w:val="808080" w:themeColor="background1" w:themeShade="80"/>
        <w:lang w:val="es-ES"/>
      </w:rPr>
      <w:t>(</w:t>
    </w:r>
    <w:proofErr w:type="gramEnd"/>
    <w:r w:rsidR="007B1BFA" w:rsidRPr="00D45B4A">
      <w:rPr>
        <w:color w:val="808080" w:themeColor="background1" w:themeShade="80"/>
        <w:lang w:val="es-ES"/>
      </w:rPr>
      <w:t>02) 601-4727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0C9" w:rsidRDefault="00D350C9" w:rsidP="005E053E">
      <w:pPr>
        <w:spacing w:line="240" w:lineRule="auto"/>
      </w:pPr>
      <w:r>
        <w:separator/>
      </w:r>
    </w:p>
  </w:footnote>
  <w:footnote w:type="continuationSeparator" w:id="0">
    <w:p w:rsidR="00D350C9" w:rsidRDefault="00D350C9" w:rsidP="005E0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F3"/>
    <w:rsid w:val="00003DE3"/>
    <w:rsid w:val="00003E99"/>
    <w:rsid w:val="00016975"/>
    <w:rsid w:val="00020788"/>
    <w:rsid w:val="00033338"/>
    <w:rsid w:val="00052D4F"/>
    <w:rsid w:val="00061A46"/>
    <w:rsid w:val="000826D6"/>
    <w:rsid w:val="0008697E"/>
    <w:rsid w:val="000A1130"/>
    <w:rsid w:val="000A3752"/>
    <w:rsid w:val="000A3F38"/>
    <w:rsid w:val="000B5587"/>
    <w:rsid w:val="000C1511"/>
    <w:rsid w:val="000E31BD"/>
    <w:rsid w:val="001034A4"/>
    <w:rsid w:val="00164C43"/>
    <w:rsid w:val="00175981"/>
    <w:rsid w:val="001922F9"/>
    <w:rsid w:val="00195811"/>
    <w:rsid w:val="001A1101"/>
    <w:rsid w:val="001B0A03"/>
    <w:rsid w:val="001B6158"/>
    <w:rsid w:val="001C5AD9"/>
    <w:rsid w:val="001E035B"/>
    <w:rsid w:val="001E39B3"/>
    <w:rsid w:val="001E3C2E"/>
    <w:rsid w:val="001F01CD"/>
    <w:rsid w:val="001F3EEC"/>
    <w:rsid w:val="0021009B"/>
    <w:rsid w:val="00225606"/>
    <w:rsid w:val="00233691"/>
    <w:rsid w:val="00245232"/>
    <w:rsid w:val="002601DF"/>
    <w:rsid w:val="00261D18"/>
    <w:rsid w:val="00291467"/>
    <w:rsid w:val="002B1B2A"/>
    <w:rsid w:val="002B6D04"/>
    <w:rsid w:val="002C4FD2"/>
    <w:rsid w:val="002D2368"/>
    <w:rsid w:val="002D2412"/>
    <w:rsid w:val="002D64D0"/>
    <w:rsid w:val="00305185"/>
    <w:rsid w:val="00325294"/>
    <w:rsid w:val="00341D54"/>
    <w:rsid w:val="003472C0"/>
    <w:rsid w:val="0037128B"/>
    <w:rsid w:val="003813A2"/>
    <w:rsid w:val="003900FD"/>
    <w:rsid w:val="003C21BD"/>
    <w:rsid w:val="003C65F7"/>
    <w:rsid w:val="003C78FF"/>
    <w:rsid w:val="003D2FFA"/>
    <w:rsid w:val="003D342E"/>
    <w:rsid w:val="003E59BD"/>
    <w:rsid w:val="003F03CA"/>
    <w:rsid w:val="00403EC6"/>
    <w:rsid w:val="00413830"/>
    <w:rsid w:val="00420781"/>
    <w:rsid w:val="00423652"/>
    <w:rsid w:val="00441BF6"/>
    <w:rsid w:val="004547BE"/>
    <w:rsid w:val="00463D5B"/>
    <w:rsid w:val="00471AD5"/>
    <w:rsid w:val="00473D38"/>
    <w:rsid w:val="00473FA7"/>
    <w:rsid w:val="004972CF"/>
    <w:rsid w:val="004A0F77"/>
    <w:rsid w:val="004D3905"/>
    <w:rsid w:val="004D75E1"/>
    <w:rsid w:val="004E10EC"/>
    <w:rsid w:val="005044AA"/>
    <w:rsid w:val="00507E84"/>
    <w:rsid w:val="005340E2"/>
    <w:rsid w:val="00555CC2"/>
    <w:rsid w:val="00557E32"/>
    <w:rsid w:val="00571F42"/>
    <w:rsid w:val="00580789"/>
    <w:rsid w:val="00586B07"/>
    <w:rsid w:val="00592EA3"/>
    <w:rsid w:val="005935F7"/>
    <w:rsid w:val="005A1B59"/>
    <w:rsid w:val="005A6D66"/>
    <w:rsid w:val="005B4A43"/>
    <w:rsid w:val="005B5B8F"/>
    <w:rsid w:val="005C7523"/>
    <w:rsid w:val="005E053E"/>
    <w:rsid w:val="005E5DAC"/>
    <w:rsid w:val="005F0CFC"/>
    <w:rsid w:val="005F5A69"/>
    <w:rsid w:val="00621A2B"/>
    <w:rsid w:val="00621F5C"/>
    <w:rsid w:val="00626CE4"/>
    <w:rsid w:val="00627777"/>
    <w:rsid w:val="00637090"/>
    <w:rsid w:val="00641851"/>
    <w:rsid w:val="00665D59"/>
    <w:rsid w:val="006910CC"/>
    <w:rsid w:val="00692F74"/>
    <w:rsid w:val="0069535A"/>
    <w:rsid w:val="006B12A8"/>
    <w:rsid w:val="006D1A5E"/>
    <w:rsid w:val="006D4DF7"/>
    <w:rsid w:val="006E2861"/>
    <w:rsid w:val="00706294"/>
    <w:rsid w:val="00716C8B"/>
    <w:rsid w:val="00721BC2"/>
    <w:rsid w:val="00744272"/>
    <w:rsid w:val="00771409"/>
    <w:rsid w:val="00787860"/>
    <w:rsid w:val="00793C6F"/>
    <w:rsid w:val="007A4162"/>
    <w:rsid w:val="007A6895"/>
    <w:rsid w:val="007B1BFA"/>
    <w:rsid w:val="007B7A26"/>
    <w:rsid w:val="007C5E85"/>
    <w:rsid w:val="007D7FBF"/>
    <w:rsid w:val="007F2F84"/>
    <w:rsid w:val="007F3D8D"/>
    <w:rsid w:val="00804F4D"/>
    <w:rsid w:val="00807B4B"/>
    <w:rsid w:val="008211E4"/>
    <w:rsid w:val="00823B44"/>
    <w:rsid w:val="0085640F"/>
    <w:rsid w:val="00863994"/>
    <w:rsid w:val="00871718"/>
    <w:rsid w:val="00883E41"/>
    <w:rsid w:val="0089496E"/>
    <w:rsid w:val="008964B0"/>
    <w:rsid w:val="008B73BB"/>
    <w:rsid w:val="008C1DFD"/>
    <w:rsid w:val="008C3A18"/>
    <w:rsid w:val="008C4F21"/>
    <w:rsid w:val="008D2D8C"/>
    <w:rsid w:val="008E50C8"/>
    <w:rsid w:val="00903A91"/>
    <w:rsid w:val="00903E78"/>
    <w:rsid w:val="00914CC4"/>
    <w:rsid w:val="00931908"/>
    <w:rsid w:val="00932607"/>
    <w:rsid w:val="0093568C"/>
    <w:rsid w:val="00952882"/>
    <w:rsid w:val="009740C1"/>
    <w:rsid w:val="0098166D"/>
    <w:rsid w:val="00983AB2"/>
    <w:rsid w:val="00985A71"/>
    <w:rsid w:val="009931F6"/>
    <w:rsid w:val="009A15E7"/>
    <w:rsid w:val="009A443A"/>
    <w:rsid w:val="009B1EC5"/>
    <w:rsid w:val="009B4093"/>
    <w:rsid w:val="009B5B21"/>
    <w:rsid w:val="009B6957"/>
    <w:rsid w:val="00A229E0"/>
    <w:rsid w:val="00A378F6"/>
    <w:rsid w:val="00A67B29"/>
    <w:rsid w:val="00AB03C9"/>
    <w:rsid w:val="00AB10A5"/>
    <w:rsid w:val="00AB392E"/>
    <w:rsid w:val="00AC62C0"/>
    <w:rsid w:val="00AE337E"/>
    <w:rsid w:val="00AE4749"/>
    <w:rsid w:val="00AE71D8"/>
    <w:rsid w:val="00AF5AE3"/>
    <w:rsid w:val="00AF6741"/>
    <w:rsid w:val="00B20595"/>
    <w:rsid w:val="00B20738"/>
    <w:rsid w:val="00B52054"/>
    <w:rsid w:val="00B54C9A"/>
    <w:rsid w:val="00B764B8"/>
    <w:rsid w:val="00B8131C"/>
    <w:rsid w:val="00B84AAA"/>
    <w:rsid w:val="00B92851"/>
    <w:rsid w:val="00BB330F"/>
    <w:rsid w:val="00BC01E2"/>
    <w:rsid w:val="00BD7A44"/>
    <w:rsid w:val="00BE141F"/>
    <w:rsid w:val="00BE5B8F"/>
    <w:rsid w:val="00BF69EB"/>
    <w:rsid w:val="00C03FA1"/>
    <w:rsid w:val="00C0580C"/>
    <w:rsid w:val="00C063A8"/>
    <w:rsid w:val="00C1665A"/>
    <w:rsid w:val="00C34B14"/>
    <w:rsid w:val="00C40E0B"/>
    <w:rsid w:val="00C53D74"/>
    <w:rsid w:val="00C60CDF"/>
    <w:rsid w:val="00C70167"/>
    <w:rsid w:val="00CD5FFD"/>
    <w:rsid w:val="00CD6B68"/>
    <w:rsid w:val="00CE0D93"/>
    <w:rsid w:val="00CF53AD"/>
    <w:rsid w:val="00D115C4"/>
    <w:rsid w:val="00D121FD"/>
    <w:rsid w:val="00D221AC"/>
    <w:rsid w:val="00D27F14"/>
    <w:rsid w:val="00D350C9"/>
    <w:rsid w:val="00D4146A"/>
    <w:rsid w:val="00D45B4A"/>
    <w:rsid w:val="00D45E69"/>
    <w:rsid w:val="00D5326F"/>
    <w:rsid w:val="00D6494A"/>
    <w:rsid w:val="00D65048"/>
    <w:rsid w:val="00D65AC5"/>
    <w:rsid w:val="00D76A11"/>
    <w:rsid w:val="00D901C3"/>
    <w:rsid w:val="00D9609C"/>
    <w:rsid w:val="00DC38C2"/>
    <w:rsid w:val="00DD5711"/>
    <w:rsid w:val="00DE307A"/>
    <w:rsid w:val="00E002BA"/>
    <w:rsid w:val="00E33EB1"/>
    <w:rsid w:val="00E544AE"/>
    <w:rsid w:val="00E6107D"/>
    <w:rsid w:val="00E63C25"/>
    <w:rsid w:val="00E7288E"/>
    <w:rsid w:val="00E82797"/>
    <w:rsid w:val="00EF27AA"/>
    <w:rsid w:val="00F05724"/>
    <w:rsid w:val="00F070F1"/>
    <w:rsid w:val="00F25CF3"/>
    <w:rsid w:val="00F3789B"/>
    <w:rsid w:val="00F52042"/>
    <w:rsid w:val="00F64516"/>
    <w:rsid w:val="00F84B03"/>
    <w:rsid w:val="00F9403F"/>
    <w:rsid w:val="00F96647"/>
    <w:rsid w:val="00F97AA9"/>
    <w:rsid w:val="00FB08CF"/>
    <w:rsid w:val="00FB1126"/>
    <w:rsid w:val="00FB1848"/>
    <w:rsid w:val="00FC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52E6F65-5143-44D2-B5C0-ED01DF06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tulo2">
    <w:name w:val="heading 2"/>
    <w:basedOn w:val="Normal"/>
    <w:next w:val="Normal"/>
    <w:link w:val="Ttulo2Car"/>
    <w:qFormat/>
    <w:rsid w:val="0037128B"/>
    <w:pPr>
      <w:jc w:val="righ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tulo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odelmarcadordeposicin">
    <w:name w:val="Placeholder Text"/>
    <w:basedOn w:val="Fuentedeprrafopredeter"/>
    <w:uiPriority w:val="99"/>
    <w:semiHidden/>
    <w:rsid w:val="00621A2B"/>
    <w:rPr>
      <w:color w:val="808080"/>
    </w:rPr>
  </w:style>
  <w:style w:type="paragraph" w:styleId="Encabezado">
    <w:name w:val="header"/>
    <w:basedOn w:val="Normal"/>
    <w:link w:val="Encabezado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5E053E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5E053E"/>
    <w:rPr>
      <w:rFonts w:asciiTheme="minorHAnsi" w:hAnsiTheme="minorHAnsi"/>
      <w:spacing w:val="4"/>
      <w:sz w:val="17"/>
      <w:szCs w:val="18"/>
    </w:rPr>
  </w:style>
  <w:style w:type="table" w:styleId="Tablaconcuadrcula">
    <w:name w:val="Table Grid"/>
    <w:basedOn w:val="Tablanormal"/>
    <w:rsid w:val="00637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nhideWhenUsed/>
    <w:rsid w:val="0063709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637090"/>
    <w:rPr>
      <w:rFonts w:asciiTheme="minorHAnsi" w:hAnsiTheme="minorHAnsi"/>
      <w:caps/>
      <w:spacing w:val="4"/>
      <w:sz w:val="17"/>
      <w:szCs w:val="18"/>
    </w:rPr>
  </w:style>
  <w:style w:type="character" w:customStyle="1" w:styleId="st">
    <w:name w:val="st"/>
    <w:basedOn w:val="Fuentedeprrafopredeter"/>
    <w:rsid w:val="00291467"/>
  </w:style>
  <w:style w:type="character" w:customStyle="1" w:styleId="lrzxr">
    <w:name w:val="lrzxr"/>
    <w:basedOn w:val="Fuentedeprrafopredeter"/>
    <w:rsid w:val="00BF69EB"/>
  </w:style>
  <w:style w:type="character" w:styleId="CitaHTML">
    <w:name w:val="HTML Cite"/>
    <w:basedOn w:val="Fuentedeprrafopredeter"/>
    <w:uiPriority w:val="99"/>
    <w:semiHidden/>
    <w:unhideWhenUsed/>
    <w:rsid w:val="00BF6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08824B-B926-4AC0-A9FD-8D50F048E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MS_SalesInvoice2.dotx</Template>
  <TotalTime>1252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Pedido SIACIWEB</vt:lpstr>
      <vt:lpstr>Sales invoice</vt:lpstr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SIACIWEB</dc:title>
  <dc:creator>Carlos Ledezma</dc:creator>
  <cp:lastModifiedBy>IMPLEMENTADOR</cp:lastModifiedBy>
  <cp:revision>155</cp:revision>
  <cp:lastPrinted>2019-10-09T21:50:00Z</cp:lastPrinted>
  <dcterms:created xsi:type="dcterms:W3CDTF">2019-10-09T21:17:00Z</dcterms:created>
  <dcterms:modified xsi:type="dcterms:W3CDTF">2024-01-22T21:05:00Z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