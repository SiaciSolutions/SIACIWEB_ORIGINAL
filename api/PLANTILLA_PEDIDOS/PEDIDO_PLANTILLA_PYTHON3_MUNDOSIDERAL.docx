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828"/>
        <w:gridCol w:w="7453"/>
      </w:tblGrid>
      <w:tr w:rsidR="005E053E" w:rsidRPr="004972CF" w:rsidTr="000A1130">
        <w:trPr>
          <w:gridAfter w:val="1"/>
          <w:wAfter w:w="6837" w:type="dxa"/>
          <w:trHeight w:val="1590"/>
        </w:trPr>
        <w:tc>
          <w:tcPr>
            <w:tcW w:w="3511" w:type="dxa"/>
          </w:tcPr>
          <w:p w:rsidR="005E053E" w:rsidRPr="0089496E" w:rsidRDefault="00C96B36" w:rsidP="0089496E">
            <w:pPr>
              <w:pStyle w:val="CompanyName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MUNDOSIDERAL SA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r w:rsidR="00C96B36" w:rsidRPr="00C96B36">
              <w:rPr>
                <w:b/>
                <w:sz w:val="18"/>
                <w:lang w:val="es-ES"/>
              </w:rPr>
              <w:t>1792926297001</w:t>
            </w:r>
          </w:p>
          <w:p w:rsidR="00C96B36" w:rsidRDefault="00C96B36" w:rsidP="00627777">
            <w:pPr>
              <w:rPr>
                <w:rStyle w:val="st"/>
                <w:lang w:val="es-ES"/>
              </w:rPr>
            </w:pPr>
            <w:r>
              <w:rPr>
                <w:rStyle w:val="st"/>
                <w:lang w:val="es-ES"/>
              </w:rPr>
              <w:t>QUITO-PICHINCHA</w:t>
            </w:r>
            <w:r w:rsidR="00DA5E2B">
              <w:rPr>
                <w:rStyle w:val="st"/>
                <w:lang w:val="es-ES"/>
              </w:rPr>
              <w:t>.</w:t>
            </w:r>
          </w:p>
          <w:p w:rsidR="005E053E" w:rsidRDefault="00C96B36" w:rsidP="00627777">
            <w:pPr>
              <w:rPr>
                <w:rStyle w:val="st"/>
                <w:lang w:val="es-ES"/>
              </w:rPr>
            </w:pPr>
            <w:r w:rsidRPr="00C96B36">
              <w:rPr>
                <w:rStyle w:val="st"/>
                <w:lang w:val="es-ES"/>
              </w:rPr>
              <w:t>AV INTEROCEANICA E28C Y ANTONIO VALLEJO</w:t>
            </w:r>
            <w:r w:rsidR="00DA5E2B">
              <w:rPr>
                <w:rStyle w:val="st"/>
                <w:lang w:val="es-ES"/>
              </w:rPr>
              <w:t>.</w:t>
            </w:r>
          </w:p>
          <w:p w:rsidR="00C96B36" w:rsidRPr="0069535A" w:rsidRDefault="00C96B36" w:rsidP="00627777">
            <w:pPr>
              <w:rPr>
                <w:lang w:val="es-ES"/>
              </w:rPr>
            </w:pPr>
            <w:r>
              <w:rPr>
                <w:rStyle w:val="st"/>
                <w:lang w:val="es-ES"/>
              </w:rPr>
              <w:t>ECUADOR</w:t>
            </w:r>
            <w:r w:rsidR="00DA5E2B">
              <w:rPr>
                <w:rStyle w:val="st"/>
                <w:lang w:val="es-ES"/>
              </w:rPr>
              <w:t>.</w:t>
            </w:r>
          </w:p>
        </w:tc>
      </w:tr>
      <w:tr w:rsidR="0037128B" w:rsidRPr="00175981" w:rsidTr="000A1130">
        <w:trPr>
          <w:cantSplit/>
          <w:trHeight w:hRule="exact" w:val="543"/>
        </w:trPr>
        <w:tc>
          <w:tcPr>
            <w:tcW w:w="3511" w:type="dxa"/>
          </w:tcPr>
          <w:p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37128B" w:rsidRPr="00D6494A" w:rsidRDefault="00C96B36" w:rsidP="00BB330F">
            <w:pPr>
              <w:rPr>
                <w:b/>
                <w:sz w:val="28"/>
                <w:szCs w:val="28"/>
                <w:lang w:val="es-EC"/>
              </w:rPr>
            </w:pPr>
            <w:r w:rsidRPr="00C96B36">
              <w:rPr>
                <w:rStyle w:val="st"/>
                <w:noProof/>
                <w:lang w:val="es-EC" w:eastAsia="es-EC"/>
              </w:rPr>
              <w:drawing>
                <wp:anchor distT="0" distB="0" distL="114300" distR="114300" simplePos="0" relativeHeight="251659264" behindDoc="0" locked="0" layoutInCell="1" allowOverlap="1" wp14:anchorId="519C8B37" wp14:editId="7D958BCD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-1357630</wp:posOffset>
                  </wp:positionV>
                  <wp:extent cx="4899025" cy="1255395"/>
                  <wp:effectExtent l="0" t="0" r="0" b="1905"/>
                  <wp:wrapNone/>
                  <wp:docPr id="2" name="Imagen 2" descr="C:\Users\IMPLEMENTADOR\Downloads\LOGOSIDER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MPLEMENTADOR\Downloads\LOGOSIDER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025" cy="125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3F38" w:rsidRPr="00175981">
              <w:rPr>
                <w:b/>
                <w:sz w:val="28"/>
                <w:szCs w:val="28"/>
                <w:lang w:val="es-ES"/>
              </w:rPr>
              <w:t>P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>EDIDO N</w:t>
            </w:r>
            <w:r w:rsidR="00D6494A">
              <w:rPr>
                <w:b/>
                <w:sz w:val="28"/>
                <w:szCs w:val="28"/>
                <w:lang w:val="es-EC"/>
              </w:rPr>
              <w:t xml:space="preserve">° 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{{ </w:t>
            </w:r>
            <w:proofErr w:type="spellStart"/>
            <w:r w:rsidR="00463D5B">
              <w:rPr>
                <w:b/>
                <w:sz w:val="28"/>
                <w:szCs w:val="28"/>
                <w:lang w:val="es-EC"/>
              </w:rPr>
              <w:t>num_pedido</w:t>
            </w:r>
            <w:proofErr w:type="spellEnd"/>
            <w:r w:rsidR="00BB330F">
              <w:rPr>
                <w:b/>
                <w:sz w:val="28"/>
                <w:szCs w:val="28"/>
                <w:lang w:val="es-EC"/>
              </w:rPr>
              <w:t xml:space="preserve"> }}</w:t>
            </w:r>
          </w:p>
        </w:tc>
      </w:tr>
      <w:tr w:rsidR="00E002BA" w:rsidRPr="00003E99" w:rsidTr="000A1130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7537" w:type="dxa"/>
              <w:tblInd w:w="3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5078"/>
            </w:tblGrid>
            <w:tr w:rsidR="00E002BA" w:rsidRPr="00175981" w:rsidTr="00AB10A5">
              <w:tc>
                <w:tcPr>
                  <w:tcW w:w="2459" w:type="dxa"/>
                </w:tcPr>
                <w:p w:rsidR="00E002BA" w:rsidRPr="004972CF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 xml:space="preserve">Fecha de </w:t>
                  </w:r>
                  <w:proofErr w:type="spellStart"/>
                  <w:r>
                    <w:rPr>
                      <w:b/>
                      <w:lang w:val="es-ES"/>
                    </w:rPr>
                    <w:t>emisi</w:t>
                  </w:r>
                  <w:r>
                    <w:rPr>
                      <w:b/>
                      <w:lang w:val="es-EC"/>
                    </w:rPr>
                    <w:t>ón</w:t>
                  </w:r>
                  <w:proofErr w:type="spellEnd"/>
                </w:p>
              </w:tc>
              <w:tc>
                <w:tcPr>
                  <w:tcW w:w="5078" w:type="dxa"/>
                </w:tcPr>
                <w:p w:rsidR="00E002BA" w:rsidRPr="00BB330F" w:rsidRDefault="00BB330F" w:rsidP="004972CF">
                  <w:pPr>
                    <w:tabs>
                      <w:tab w:val="right" w:pos="4932"/>
                    </w:tabs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175981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  <w:bookmarkStart w:id="0" w:name="_GoBack"/>
                  <w:bookmarkEnd w:id="0"/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0A113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  <w:shd w:val="clear" w:color="auto" w:fill="D9D9D9" w:themeFill="background1" w:themeFillShade="D9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pedido</w:t>
                  </w:r>
                </w:p>
              </w:tc>
              <w:tc>
                <w:tcPr>
                  <w:tcW w:w="5078" w:type="dxa"/>
                  <w:shd w:val="clear" w:color="auto" w:fill="D9D9D9" w:themeFill="background1" w:themeFillShade="D9"/>
                </w:tcPr>
                <w:p w:rsidR="00E002BA" w:rsidRPr="00BB330F" w:rsidRDefault="005B4A43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 xml:space="preserve">{{ </w:t>
                  </w:r>
                  <w:proofErr w:type="spellStart"/>
                  <w:r w:rsidR="00BB330F" w:rsidRPr="00BB330F">
                    <w:rPr>
                      <w:b/>
                    </w:rPr>
                    <w:t>total_pedido</w:t>
                  </w:r>
                  <w:proofErr w:type="spellEnd"/>
                  <w:r w:rsidR="00BB330F" w:rsidRPr="00BB330F">
                    <w:rPr>
                      <w:b/>
                    </w:rPr>
                    <w:t xml:space="preserve"> }}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AB10A5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9"/>
        <w:gridCol w:w="1173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704"/>
        <w:gridCol w:w="1500"/>
        <w:gridCol w:w="499"/>
        <w:gridCol w:w="1258"/>
      </w:tblGrid>
      <w:tr w:rsidR="001E39B3" w:rsidRPr="001E3C2E" w:rsidTr="00FB08CF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305185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  <w:r w:rsidR="00571F42">
              <w:rPr>
                <w:sz w:val="14"/>
              </w:rPr>
              <w:t xml:space="preserve">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571F42">
            <w:pPr>
              <w:pStyle w:val="ColumnHeadings"/>
              <w:ind w:left="-32"/>
              <w:jc w:val="left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  <w:r w:rsidR="00571F42">
              <w:rPr>
                <w:sz w:val="14"/>
                <w:szCs w:val="14"/>
                <w:lang w:val="es-ES"/>
              </w:rPr>
              <w:t xml:space="preserve"> </w:t>
            </w:r>
            <w:r w:rsidR="00571F42" w:rsidRPr="00571F42">
              <w:rPr>
                <w:sz w:val="14"/>
                <w:szCs w:val="14"/>
              </w:rPr>
              <w:t>(usd)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473D38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  <w:r w:rsidR="00473D38">
              <w:rPr>
                <w:sz w:val="14"/>
              </w:rPr>
              <w:t xml:space="preserve"> </w:t>
            </w:r>
            <w:r w:rsidR="00473D38" w:rsidRPr="00003DE3">
              <w:rPr>
                <w:sz w:val="14"/>
                <w:lang w:val="es-ES"/>
              </w:rPr>
              <w:t>USD</w:t>
            </w:r>
          </w:p>
        </w:tc>
      </w:tr>
      <w:tr w:rsidR="002D64D0" w:rsidRPr="002D64D0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coduni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cantid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preuni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poriva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cant_iva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d.desren</w:t>
            </w:r>
            <w:proofErr w:type="spellEnd"/>
          </w:p>
          <w:p w:rsidR="002D64D0" w:rsidRPr="00003DE3" w:rsidRDefault="003D342E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des_cant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num_docs</w:t>
            </w:r>
            <w:proofErr w:type="spellEnd"/>
            <w:r w:rsidR="003D342E" w:rsidRPr="00003DE3">
              <w:rPr>
                <w:sz w:val="14"/>
                <w:lang w:val="es-ES"/>
              </w:rPr>
              <w:t xml:space="preserve"> 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d.totren</w:t>
            </w:r>
            <w:proofErr w:type="spellEnd"/>
            <w:r w:rsidR="002D64D0" w:rsidRPr="00003DE3">
              <w:rPr>
                <w:sz w:val="14"/>
                <w:lang w:val="es-ES"/>
              </w:rPr>
              <w:t xml:space="preserve"> }}</w:t>
            </w:r>
          </w:p>
        </w:tc>
      </w:tr>
      <w:tr w:rsidR="002D64D0" w:rsidRPr="003D342E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2C4FD2">
            <w:pPr>
              <w:pStyle w:val="Amount"/>
              <w:jc w:val="left"/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003DE3">
              <w:rPr>
                <w:sz w:val="14"/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totnet</w:t>
            </w:r>
            <w:proofErr w:type="spellEnd"/>
            <w:r w:rsidRPr="003D342E">
              <w:rPr>
                <w:sz w:val="16"/>
                <w:lang w:val="es-ES"/>
              </w:rPr>
              <w:t xml:space="preserve"> }}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iva_cantidad</w:t>
            </w:r>
            <w:proofErr w:type="spellEnd"/>
            <w:r w:rsidRPr="003D342E">
              <w:rPr>
                <w:sz w:val="16"/>
                <w:lang w:val="es-ES"/>
              </w:rPr>
              <w:t>}}</w:t>
            </w:r>
          </w:p>
        </w:tc>
      </w:tr>
      <w:tr w:rsidR="001E39B3" w:rsidRPr="001E3C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>USD {{ t</w:t>
            </w:r>
            <w:proofErr w:type="spellStart"/>
            <w:r w:rsidRPr="009B4093">
              <w:rPr>
                <w:b/>
                <w:sz w:val="18"/>
              </w:rPr>
              <w:t>otal_pedido</w:t>
            </w:r>
            <w:proofErr w:type="spellEnd"/>
            <w:r w:rsidRPr="009B4093">
              <w:rPr>
                <w:b/>
                <w:sz w:val="18"/>
              </w:rPr>
              <w:t>}}</w:t>
            </w:r>
          </w:p>
        </w:tc>
      </w:tr>
    </w:tbl>
    <w:tbl>
      <w:tblPr>
        <w:tblpPr w:leftFromText="180" w:rightFromText="180" w:vertAnchor="text" w:tblpY="373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16"/>
      </w:tblGrid>
      <w:tr w:rsidR="007C5E85" w:rsidRPr="001E3C2E" w:rsidTr="007C5E85">
        <w:trPr>
          <w:cantSplit/>
          <w:trHeight w:val="105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7C5E85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pedido</w:t>
            </w:r>
          </w:p>
        </w:tc>
      </w:tr>
      <w:tr w:rsidR="007C5E85" w:rsidRPr="001E3C2E" w:rsidTr="007C5E85">
        <w:trPr>
          <w:cantSplit/>
          <w:trHeight w:val="196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C5E85" w:rsidRPr="00C03FA1" w:rsidRDefault="009B6957" w:rsidP="007C5E8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>VENDEDOR:</w:t>
            </w:r>
            <w:r w:rsidR="00C03FA1"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="00C34B14" w:rsidRPr="00C03FA1">
              <w:rPr>
                <w:sz w:val="14"/>
                <w:u w:val="single"/>
              </w:rPr>
              <w:t xml:space="preserve">{{ </w:t>
            </w:r>
            <w:proofErr w:type="spellStart"/>
            <w:r w:rsidR="00C34B14" w:rsidRPr="00C03FA1">
              <w:rPr>
                <w:sz w:val="14"/>
                <w:u w:val="single"/>
              </w:rPr>
              <w:t>nomven</w:t>
            </w:r>
            <w:proofErr w:type="spellEnd"/>
            <w:r w:rsidR="00C34B14" w:rsidRPr="00C03FA1">
              <w:rPr>
                <w:sz w:val="14"/>
                <w:u w:val="single"/>
              </w:rPr>
              <w:t xml:space="preserve"> }}</w:t>
            </w:r>
          </w:p>
          <w:p w:rsidR="00692F74" w:rsidRPr="001E3C2E" w:rsidRDefault="00C03FA1" w:rsidP="007C5E8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="00692F74" w:rsidRPr="00C03FA1">
              <w:rPr>
                <w:sz w:val="10"/>
              </w:rPr>
              <w:t xml:space="preserve"> </w:t>
            </w:r>
            <w:r w:rsidR="00C34B14">
              <w:rPr>
                <w:sz w:val="14"/>
              </w:rPr>
              <w:t xml:space="preserve">{{ </w:t>
            </w:r>
            <w:proofErr w:type="spellStart"/>
            <w:r w:rsidR="00C34B14" w:rsidRPr="00C34B14">
              <w:rPr>
                <w:sz w:val="14"/>
              </w:rPr>
              <w:t>observ</w:t>
            </w:r>
            <w:proofErr w:type="spellEnd"/>
            <w:r w:rsidR="00C34B14">
              <w:rPr>
                <w:sz w:val="14"/>
              </w:rPr>
              <w:t xml:space="preserve"> }}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706" w:rsidRDefault="00F83706" w:rsidP="005E053E">
      <w:pPr>
        <w:spacing w:line="240" w:lineRule="auto"/>
      </w:pPr>
      <w:r>
        <w:separator/>
      </w:r>
    </w:p>
  </w:endnote>
  <w:endnote w:type="continuationSeparator" w:id="0">
    <w:p w:rsidR="00F83706" w:rsidRDefault="00F83706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706" w:rsidRDefault="00F83706" w:rsidP="005E053E">
      <w:pPr>
        <w:spacing w:line="240" w:lineRule="auto"/>
      </w:pPr>
      <w:r>
        <w:separator/>
      </w:r>
    </w:p>
  </w:footnote>
  <w:footnote w:type="continuationSeparator" w:id="0">
    <w:p w:rsidR="00F83706" w:rsidRDefault="00F83706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33338"/>
    <w:rsid w:val="00061A46"/>
    <w:rsid w:val="000A1130"/>
    <w:rsid w:val="000A3752"/>
    <w:rsid w:val="000A3F38"/>
    <w:rsid w:val="000E31BD"/>
    <w:rsid w:val="00175981"/>
    <w:rsid w:val="001922F9"/>
    <w:rsid w:val="001B0A03"/>
    <w:rsid w:val="001E035B"/>
    <w:rsid w:val="001E39B3"/>
    <w:rsid w:val="001E3C2E"/>
    <w:rsid w:val="001F3EEC"/>
    <w:rsid w:val="0021009B"/>
    <w:rsid w:val="00261D18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C65F7"/>
    <w:rsid w:val="003D2FFA"/>
    <w:rsid w:val="003D342E"/>
    <w:rsid w:val="003E59BD"/>
    <w:rsid w:val="003F03CA"/>
    <w:rsid w:val="00420781"/>
    <w:rsid w:val="00441BF6"/>
    <w:rsid w:val="00463D5B"/>
    <w:rsid w:val="00471AD5"/>
    <w:rsid w:val="00473D38"/>
    <w:rsid w:val="00473FA7"/>
    <w:rsid w:val="004972CF"/>
    <w:rsid w:val="004A0F77"/>
    <w:rsid w:val="005044AA"/>
    <w:rsid w:val="00571F42"/>
    <w:rsid w:val="00580789"/>
    <w:rsid w:val="005A6D66"/>
    <w:rsid w:val="005B4A43"/>
    <w:rsid w:val="005E053E"/>
    <w:rsid w:val="005E5DAC"/>
    <w:rsid w:val="005F0CFC"/>
    <w:rsid w:val="005F5A69"/>
    <w:rsid w:val="00621A2B"/>
    <w:rsid w:val="00627777"/>
    <w:rsid w:val="00637090"/>
    <w:rsid w:val="00692F74"/>
    <w:rsid w:val="0069535A"/>
    <w:rsid w:val="006E2861"/>
    <w:rsid w:val="00706294"/>
    <w:rsid w:val="00721BC2"/>
    <w:rsid w:val="00771409"/>
    <w:rsid w:val="00787860"/>
    <w:rsid w:val="007B1BFA"/>
    <w:rsid w:val="007C5E85"/>
    <w:rsid w:val="007F3D8D"/>
    <w:rsid w:val="00804F4D"/>
    <w:rsid w:val="00823B44"/>
    <w:rsid w:val="00883E41"/>
    <w:rsid w:val="0089496E"/>
    <w:rsid w:val="008C1DFD"/>
    <w:rsid w:val="008C3A18"/>
    <w:rsid w:val="008C4F21"/>
    <w:rsid w:val="00903A91"/>
    <w:rsid w:val="0093568C"/>
    <w:rsid w:val="0098166D"/>
    <w:rsid w:val="00983AB2"/>
    <w:rsid w:val="009B1EC5"/>
    <w:rsid w:val="009B4093"/>
    <w:rsid w:val="009B6957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764B8"/>
    <w:rsid w:val="00B8131C"/>
    <w:rsid w:val="00BB330F"/>
    <w:rsid w:val="00BD7A44"/>
    <w:rsid w:val="00BF69EB"/>
    <w:rsid w:val="00C03FA1"/>
    <w:rsid w:val="00C0580C"/>
    <w:rsid w:val="00C063A8"/>
    <w:rsid w:val="00C34B14"/>
    <w:rsid w:val="00C53D74"/>
    <w:rsid w:val="00C60CDF"/>
    <w:rsid w:val="00C96B36"/>
    <w:rsid w:val="00CD5FFD"/>
    <w:rsid w:val="00D115C4"/>
    <w:rsid w:val="00D221AC"/>
    <w:rsid w:val="00D27F14"/>
    <w:rsid w:val="00D4146A"/>
    <w:rsid w:val="00D45B4A"/>
    <w:rsid w:val="00D45E69"/>
    <w:rsid w:val="00D6494A"/>
    <w:rsid w:val="00D76A11"/>
    <w:rsid w:val="00DA5E2B"/>
    <w:rsid w:val="00DC38C2"/>
    <w:rsid w:val="00E002BA"/>
    <w:rsid w:val="00E544AE"/>
    <w:rsid w:val="00E6107D"/>
    <w:rsid w:val="00EF27AA"/>
    <w:rsid w:val="00F070F1"/>
    <w:rsid w:val="00F25CF3"/>
    <w:rsid w:val="00F52042"/>
    <w:rsid w:val="00F83706"/>
    <w:rsid w:val="00F84B03"/>
    <w:rsid w:val="00FB08CF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B0844-44B4-4049-A611-2341A14D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</Template>
  <TotalTime>255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IMPLEMENTADOR</cp:lastModifiedBy>
  <cp:revision>43</cp:revision>
  <cp:lastPrinted>2019-10-09T21:50:00Z</cp:lastPrinted>
  <dcterms:created xsi:type="dcterms:W3CDTF">2019-10-09T21:17:00Z</dcterms:created>
  <dcterms:modified xsi:type="dcterms:W3CDTF">2023-03-02T06:47:00Z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