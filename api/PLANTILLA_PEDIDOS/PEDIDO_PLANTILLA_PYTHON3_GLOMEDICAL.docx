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74" w:type="pct"/>
        <w:tblLayout w:type="fixed"/>
        <w:tblLook w:val="0000" w:firstRow="0" w:lastRow="0" w:firstColumn="0" w:lastColumn="0" w:noHBand="0" w:noVBand="0"/>
      </w:tblPr>
      <w:tblGrid>
        <w:gridCol w:w="3828"/>
        <w:gridCol w:w="7453"/>
      </w:tblGrid>
      <w:tr w:rsidR="005E053E" w:rsidRPr="004972CF" w:rsidTr="005A0943">
        <w:trPr>
          <w:gridAfter w:val="1"/>
          <w:wAfter w:w="6837" w:type="dxa"/>
          <w:trHeight w:val="1911"/>
        </w:trPr>
        <w:tc>
          <w:tcPr>
            <w:tcW w:w="3511" w:type="dxa"/>
          </w:tcPr>
          <w:p w:rsidR="005E053E" w:rsidRPr="005A0943" w:rsidRDefault="005A0943" w:rsidP="0089496E">
            <w:pPr>
              <w:pStyle w:val="CompanyName"/>
              <w:rPr>
                <w:sz w:val="32"/>
                <w:lang w:val="es-ES"/>
              </w:rPr>
            </w:pPr>
            <w:r w:rsidRPr="005A0943">
              <w:rPr>
                <w:sz w:val="32"/>
                <w:lang w:val="es-ES"/>
              </w:rPr>
              <w:t>MEDICINA GLOBAL GLOMEDICAL</w:t>
            </w:r>
            <w:bookmarkStart w:id="0" w:name="_GoBack"/>
            <w:bookmarkEnd w:id="0"/>
          </w:p>
          <w:p w:rsidR="00607DF5" w:rsidRPr="00607DF5" w:rsidRDefault="00607DF5" w:rsidP="005A0943">
            <w:pPr>
              <w:rPr>
                <w:b/>
              </w:rPr>
            </w:pPr>
            <w:r w:rsidRPr="00607DF5">
              <w:rPr>
                <w:b/>
              </w:rPr>
              <w:t>RUC</w:t>
            </w:r>
            <w:r>
              <w:rPr>
                <w:b/>
              </w:rPr>
              <w:t xml:space="preserve"> </w:t>
            </w:r>
            <w:r w:rsidRPr="00607DF5">
              <w:rPr>
                <w:b/>
              </w:rPr>
              <w:t>1791973704001</w:t>
            </w:r>
          </w:p>
          <w:p w:rsidR="005A0943" w:rsidRDefault="005A0943" w:rsidP="005A0943">
            <w:r>
              <w:t xml:space="preserve">Manuela Saenz N34-259 y </w:t>
            </w:r>
            <w:proofErr w:type="spellStart"/>
            <w:r>
              <w:t>Abelardo</w:t>
            </w:r>
            <w:proofErr w:type="spellEnd"/>
            <w:r>
              <w:t xml:space="preserve"> </w:t>
            </w:r>
            <w:proofErr w:type="spellStart"/>
            <w:r>
              <w:t>Moncayo</w:t>
            </w:r>
            <w:proofErr w:type="spellEnd"/>
            <w:r>
              <w:br/>
              <w:t>Quito, Pichincha, 170509</w:t>
            </w:r>
          </w:p>
          <w:p w:rsidR="005E053E" w:rsidRPr="0069535A" w:rsidRDefault="005A0943" w:rsidP="005A0943">
            <w:pPr>
              <w:rPr>
                <w:lang w:val="es-ES"/>
              </w:rPr>
            </w:pPr>
            <w:r>
              <w:t>Ecuador</w:t>
            </w:r>
          </w:p>
        </w:tc>
      </w:tr>
      <w:tr w:rsidR="0037128B" w:rsidRPr="00175981" w:rsidTr="000A1130">
        <w:trPr>
          <w:cantSplit/>
          <w:trHeight w:hRule="exact" w:val="543"/>
        </w:trPr>
        <w:tc>
          <w:tcPr>
            <w:tcW w:w="3511" w:type="dxa"/>
          </w:tcPr>
          <w:p w:rsidR="0037128B" w:rsidRPr="005A0943" w:rsidRDefault="0037128B" w:rsidP="0037128B">
            <w:pPr>
              <w:rPr>
                <w:sz w:val="20"/>
                <w:lang w:val="es-ES"/>
              </w:rPr>
            </w:pPr>
          </w:p>
        </w:tc>
        <w:tc>
          <w:tcPr>
            <w:tcW w:w="6837" w:type="dxa"/>
            <w:shd w:val="clear" w:color="auto" w:fill="D9D9D9" w:themeFill="background1" w:themeFillShade="D9"/>
            <w:vAlign w:val="center"/>
          </w:tcPr>
          <w:p w:rsidR="0037128B" w:rsidRPr="00D6494A" w:rsidRDefault="005A0943" w:rsidP="00BB330F">
            <w:pPr>
              <w:rPr>
                <w:b/>
                <w:sz w:val="28"/>
                <w:szCs w:val="28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anchor distT="0" distB="0" distL="114300" distR="114300" simplePos="0" relativeHeight="251659264" behindDoc="0" locked="0" layoutInCell="1" allowOverlap="1" wp14:anchorId="18851E7F" wp14:editId="45EFAFC6">
                  <wp:simplePos x="0" y="0"/>
                  <wp:positionH relativeFrom="column">
                    <wp:posOffset>906145</wp:posOffset>
                  </wp:positionH>
                  <wp:positionV relativeFrom="paragraph">
                    <wp:posOffset>-1584960</wp:posOffset>
                  </wp:positionV>
                  <wp:extent cx="3672840" cy="1352550"/>
                  <wp:effectExtent l="0" t="0" r="381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LOMEDICAL_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3F38" w:rsidRPr="00175981">
              <w:rPr>
                <w:b/>
                <w:sz w:val="28"/>
                <w:szCs w:val="28"/>
                <w:lang w:val="es-ES"/>
              </w:rPr>
              <w:t>P</w:t>
            </w:r>
            <w:r w:rsidR="00175981" w:rsidRPr="00175981">
              <w:rPr>
                <w:b/>
                <w:sz w:val="28"/>
                <w:szCs w:val="28"/>
                <w:lang w:val="es-ES"/>
              </w:rPr>
              <w:t>EDIDO N</w:t>
            </w:r>
            <w:r w:rsidR="00D6494A">
              <w:rPr>
                <w:b/>
                <w:sz w:val="28"/>
                <w:szCs w:val="28"/>
                <w:lang w:val="es-EC"/>
              </w:rPr>
              <w:t xml:space="preserve">° </w:t>
            </w:r>
            <w:r w:rsidR="00BB330F">
              <w:rPr>
                <w:b/>
                <w:sz w:val="28"/>
                <w:szCs w:val="28"/>
                <w:lang w:val="es-EC"/>
              </w:rPr>
              <w:t xml:space="preserve">{{ </w:t>
            </w:r>
            <w:proofErr w:type="spellStart"/>
            <w:r w:rsidR="00463D5B">
              <w:rPr>
                <w:b/>
                <w:sz w:val="28"/>
                <w:szCs w:val="28"/>
                <w:lang w:val="es-EC"/>
              </w:rPr>
              <w:t>num_pedido</w:t>
            </w:r>
            <w:proofErr w:type="spellEnd"/>
            <w:r w:rsidR="00BB330F">
              <w:rPr>
                <w:b/>
                <w:sz w:val="28"/>
                <w:szCs w:val="28"/>
                <w:lang w:val="es-EC"/>
              </w:rPr>
              <w:t xml:space="preserve"> }}</w:t>
            </w:r>
          </w:p>
        </w:tc>
      </w:tr>
      <w:tr w:rsidR="00E002BA" w:rsidRPr="00003E99" w:rsidTr="000A1130">
        <w:trPr>
          <w:trHeight w:val="1440"/>
        </w:trPr>
        <w:tc>
          <w:tcPr>
            <w:tcW w:w="10348" w:type="dxa"/>
            <w:gridSpan w:val="2"/>
          </w:tcPr>
          <w:tbl>
            <w:tblPr>
              <w:tblStyle w:val="Tablaconcuadrcula"/>
              <w:tblW w:w="7537" w:type="dxa"/>
              <w:tblInd w:w="36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9"/>
              <w:gridCol w:w="5078"/>
            </w:tblGrid>
            <w:tr w:rsidR="00E002BA" w:rsidRPr="00175981" w:rsidTr="00AB10A5">
              <w:tc>
                <w:tcPr>
                  <w:tcW w:w="2459" w:type="dxa"/>
                </w:tcPr>
                <w:p w:rsidR="00E002BA" w:rsidRPr="004972CF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 xml:space="preserve">Fecha de </w:t>
                  </w:r>
                  <w:proofErr w:type="spellStart"/>
                  <w:r>
                    <w:rPr>
                      <w:b/>
                      <w:lang w:val="es-ES"/>
                    </w:rPr>
                    <w:t>emisi</w:t>
                  </w:r>
                  <w:r>
                    <w:rPr>
                      <w:b/>
                      <w:lang w:val="es-EC"/>
                    </w:rPr>
                    <w:t>ón</w:t>
                  </w:r>
                  <w:proofErr w:type="spellEnd"/>
                </w:p>
              </w:tc>
              <w:tc>
                <w:tcPr>
                  <w:tcW w:w="5078" w:type="dxa"/>
                </w:tcPr>
                <w:p w:rsidR="00E002BA" w:rsidRPr="00BB330F" w:rsidRDefault="00BB330F" w:rsidP="004972CF">
                  <w:pPr>
                    <w:tabs>
                      <w:tab w:val="right" w:pos="4932"/>
                    </w:tabs>
                    <w:jc w:val="right"/>
                  </w:pPr>
                  <w:r>
                    <w:t xml:space="preserve">{{ </w:t>
                  </w:r>
                  <w:proofErr w:type="spellStart"/>
                  <w:r>
                    <w:t>fectra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175981" w:rsidTr="00AB10A5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Cliente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cliente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Pr="00003E99" w:rsidRDefault="00E002BA" w:rsidP="000A113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identificacion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direccion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telefono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>{{ email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  <w:shd w:val="clear" w:color="auto" w:fill="D9D9D9" w:themeFill="background1" w:themeFillShade="D9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Total pedido</w:t>
                  </w:r>
                </w:p>
              </w:tc>
              <w:tc>
                <w:tcPr>
                  <w:tcW w:w="5078" w:type="dxa"/>
                  <w:shd w:val="clear" w:color="auto" w:fill="D9D9D9" w:themeFill="background1" w:themeFillShade="D9"/>
                </w:tcPr>
                <w:p w:rsidR="00E002BA" w:rsidRPr="00BB330F" w:rsidRDefault="005B4A43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rPr>
                      <w:b/>
                    </w:rPr>
                    <w:t xml:space="preserve">USD </w:t>
                  </w:r>
                  <w:r w:rsidR="00BB330F" w:rsidRPr="00BB330F">
                    <w:rPr>
                      <w:b/>
                    </w:rPr>
                    <w:t xml:space="preserve">{{ </w:t>
                  </w:r>
                  <w:proofErr w:type="spellStart"/>
                  <w:r w:rsidR="00BB330F" w:rsidRPr="00BB330F">
                    <w:rPr>
                      <w:b/>
                    </w:rPr>
                    <w:t>total_pedido</w:t>
                  </w:r>
                  <w:proofErr w:type="spellEnd"/>
                  <w:r w:rsidR="00BB330F" w:rsidRPr="00BB330F">
                    <w:rPr>
                      <w:b/>
                    </w:rPr>
                    <w:t xml:space="preserve"> }}</w:t>
                  </w: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37128B">
      <w:pPr>
        <w:rPr>
          <w:lang w:val="es-ES"/>
        </w:rPr>
      </w:pPr>
    </w:p>
    <w:p w:rsidR="0093568C" w:rsidRPr="00003E99" w:rsidRDefault="0093568C" w:rsidP="00AB10A5">
      <w:pPr>
        <w:rPr>
          <w:lang w:val="es-ES"/>
        </w:rPr>
      </w:pPr>
    </w:p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989"/>
        <w:gridCol w:w="1173"/>
        <w:gridCol w:w="671"/>
        <w:gridCol w:w="550"/>
        <w:gridCol w:w="273"/>
        <w:gridCol w:w="28"/>
        <w:gridCol w:w="992"/>
        <w:gridCol w:w="577"/>
        <w:gridCol w:w="927"/>
        <w:gridCol w:w="668"/>
        <w:gridCol w:w="96"/>
        <w:gridCol w:w="430"/>
        <w:gridCol w:w="704"/>
        <w:gridCol w:w="1500"/>
        <w:gridCol w:w="499"/>
        <w:gridCol w:w="1258"/>
      </w:tblGrid>
      <w:tr w:rsidR="001E39B3" w:rsidRPr="001E3C2E" w:rsidTr="00FB08CF">
        <w:trPr>
          <w:cantSplit/>
          <w:trHeight w:val="105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 w:rsidR="00E544AE">
              <w:rPr>
                <w:sz w:val="14"/>
                <w:lang w:val="es-ES"/>
              </w:rPr>
              <w:t>igo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305185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prec unIT (usd)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%</w:t>
            </w:r>
            <w:r w:rsidR="002C4FD2" w:rsidRPr="002C4FD2">
              <w:rPr>
                <w:sz w:val="14"/>
              </w:rPr>
              <w:t>iva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iva</w:t>
            </w:r>
            <w:r w:rsidR="00571F42">
              <w:rPr>
                <w:sz w:val="14"/>
              </w:rPr>
              <w:t xml:space="preserve"> (usd)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%</w:t>
            </w:r>
            <w:r w:rsidR="002C4FD2">
              <w:rPr>
                <w:sz w:val="14"/>
                <w:lang w:val="es-ES"/>
              </w:rPr>
              <w:t>dESC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571F42" w:rsidRPr="00571F42" w:rsidRDefault="002C4FD2" w:rsidP="00571F42">
            <w:pPr>
              <w:pStyle w:val="ColumnHeadings"/>
              <w:ind w:left="-32"/>
              <w:jc w:val="left"/>
              <w:rPr>
                <w:sz w:val="14"/>
                <w:szCs w:val="14"/>
                <w:lang w:val="es-ES"/>
              </w:rPr>
            </w:pPr>
            <w:r w:rsidRPr="00571F42">
              <w:rPr>
                <w:sz w:val="14"/>
                <w:szCs w:val="14"/>
                <w:lang w:val="es-ES"/>
              </w:rPr>
              <w:t>desc</w:t>
            </w:r>
            <w:r w:rsidR="00571F42">
              <w:rPr>
                <w:sz w:val="14"/>
                <w:szCs w:val="14"/>
                <w:lang w:val="es-ES"/>
              </w:rPr>
              <w:t xml:space="preserve"> </w:t>
            </w:r>
            <w:r w:rsidR="00571F42" w:rsidRPr="00571F42">
              <w:rPr>
                <w:sz w:val="14"/>
                <w:szCs w:val="14"/>
              </w:rPr>
              <w:t>(usd)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580789" w:rsidRDefault="002C4FD2" w:rsidP="00AB10A5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473D38" w:rsidRDefault="002C4FD2" w:rsidP="00AB10A5">
            <w:pPr>
              <w:pStyle w:val="ColumnHeadings"/>
              <w:ind w:left="-32"/>
              <w:rPr>
                <w:sz w:val="14"/>
                <w:u w:val="single"/>
              </w:rPr>
            </w:pPr>
            <w:r>
              <w:rPr>
                <w:sz w:val="14"/>
              </w:rPr>
              <w:t>subtotal</w:t>
            </w:r>
            <w:r w:rsidR="00473D38">
              <w:rPr>
                <w:sz w:val="14"/>
              </w:rPr>
              <w:t xml:space="preserve"> </w:t>
            </w:r>
            <w:r w:rsidR="00473D38" w:rsidRPr="00003DE3">
              <w:rPr>
                <w:sz w:val="14"/>
                <w:lang w:val="es-ES"/>
              </w:rPr>
              <w:t>USD</w:t>
            </w:r>
          </w:p>
        </w:tc>
      </w:tr>
      <w:tr w:rsidR="002D64D0" w:rsidRPr="002D64D0" w:rsidTr="00AB10A5">
        <w:trPr>
          <w:cantSplit/>
          <w:trHeight w:val="196"/>
        </w:trPr>
        <w:tc>
          <w:tcPr>
            <w:tcW w:w="1133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2D64D0" w:rsidRDefault="002D64D0" w:rsidP="002D64D0">
            <w:pPr>
              <w:pStyle w:val="Amount"/>
              <w:jc w:val="left"/>
              <w:rPr>
                <w:sz w:val="16"/>
              </w:rPr>
            </w:pPr>
            <w:r w:rsidRPr="00003DE3">
              <w:rPr>
                <w:sz w:val="14"/>
              </w:rPr>
              <w:t>{%</w:t>
            </w:r>
            <w:proofErr w:type="spellStart"/>
            <w:r w:rsidRPr="00003DE3">
              <w:rPr>
                <w:sz w:val="14"/>
              </w:rPr>
              <w:t>tr</w:t>
            </w:r>
            <w:proofErr w:type="spellEnd"/>
            <w:r w:rsidRPr="00003DE3">
              <w:rPr>
                <w:sz w:val="14"/>
              </w:rPr>
              <w:t xml:space="preserve"> </w:t>
            </w:r>
            <w:proofErr w:type="spellStart"/>
            <w:r w:rsidRPr="00003DE3">
              <w:rPr>
                <w:sz w:val="14"/>
              </w:rPr>
              <w:t>for d</w:t>
            </w:r>
            <w:proofErr w:type="spellEnd"/>
            <w:r w:rsidRPr="00003DE3">
              <w:rPr>
                <w:sz w:val="14"/>
              </w:rPr>
              <w:t xml:space="preserve"> in </w:t>
            </w:r>
            <w:proofErr w:type="spellStart"/>
            <w:r w:rsidRPr="00003DE3">
              <w:rPr>
                <w:sz w:val="14"/>
              </w:rPr>
              <w:t>renglones_pedido</w:t>
            </w:r>
            <w:proofErr w:type="spellEnd"/>
            <w:r w:rsidRPr="00003DE3">
              <w:rPr>
                <w:sz w:val="14"/>
              </w:rPr>
              <w:t>%}</w:t>
            </w:r>
          </w:p>
        </w:tc>
      </w:tr>
      <w:tr w:rsidR="001E39B3" w:rsidRPr="003D342E" w:rsidTr="00FB08CF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d.codart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d.nomart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coduni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cantid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preuni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poriva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  <w:r w:rsidR="0098166D" w:rsidRPr="00003DE3">
              <w:rPr>
                <w:sz w:val="14"/>
                <w:lang w:val="es-ES"/>
              </w:rPr>
              <w:t>%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cant_iva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highlight w:val="yellow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D342E" w:rsidRPr="00003DE3" w:rsidRDefault="003D342E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d.desren</w:t>
            </w:r>
            <w:proofErr w:type="spellEnd"/>
          </w:p>
          <w:p w:rsidR="002D64D0" w:rsidRPr="00003DE3" w:rsidRDefault="003D342E" w:rsidP="00771409">
            <w:pPr>
              <w:jc w:val="center"/>
              <w:rPr>
                <w:sz w:val="14"/>
                <w:highlight w:val="yellow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  <w:r w:rsidR="0098166D" w:rsidRPr="00003DE3">
              <w:rPr>
                <w:sz w:val="14"/>
                <w:lang w:val="es-ES"/>
              </w:rPr>
              <w:t>%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des_cant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num_docs</w:t>
            </w:r>
            <w:proofErr w:type="spellEnd"/>
            <w:r w:rsidR="003D342E" w:rsidRPr="00003DE3">
              <w:rPr>
                <w:sz w:val="14"/>
                <w:lang w:val="es-ES"/>
              </w:rPr>
              <w:t xml:space="preserve"> 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2D64D0" w:rsidRPr="00003DE3" w:rsidRDefault="003D342E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d.totren</w:t>
            </w:r>
            <w:proofErr w:type="spellEnd"/>
            <w:r w:rsidR="002D64D0" w:rsidRPr="00003DE3">
              <w:rPr>
                <w:sz w:val="14"/>
                <w:lang w:val="es-ES"/>
              </w:rPr>
              <w:t xml:space="preserve"> }}</w:t>
            </w:r>
          </w:p>
        </w:tc>
      </w:tr>
      <w:tr w:rsidR="002D64D0" w:rsidRPr="003D342E" w:rsidTr="00AB10A5">
        <w:trPr>
          <w:cantSplit/>
          <w:trHeight w:val="196"/>
        </w:trPr>
        <w:tc>
          <w:tcPr>
            <w:tcW w:w="1133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3D342E" w:rsidRDefault="002D64D0" w:rsidP="002C4FD2">
            <w:pPr>
              <w:pStyle w:val="Amount"/>
              <w:jc w:val="left"/>
              <w:rPr>
                <w:sz w:val="16"/>
                <w:lang w:val="es-ES"/>
              </w:rPr>
            </w:pPr>
            <w:r w:rsidRPr="00003DE3">
              <w:rPr>
                <w:sz w:val="14"/>
                <w:lang w:val="es-ES"/>
              </w:rPr>
              <w:t>{%</w:t>
            </w:r>
            <w:proofErr w:type="spellStart"/>
            <w:r w:rsidRPr="00003DE3">
              <w:rPr>
                <w:sz w:val="14"/>
                <w:lang w:val="es-ES"/>
              </w:rPr>
              <w:t>tr</w:t>
            </w:r>
            <w:proofErr w:type="spellEnd"/>
            <w:r w:rsidRPr="00003DE3">
              <w:rPr>
                <w:sz w:val="14"/>
                <w:lang w:val="es-ES"/>
              </w:rPr>
              <w:t xml:space="preserve"> </w:t>
            </w:r>
            <w:proofErr w:type="spellStart"/>
            <w:r w:rsidRPr="00003DE3">
              <w:rPr>
                <w:sz w:val="14"/>
                <w:lang w:val="es-ES"/>
              </w:rPr>
              <w:t>endfor</w:t>
            </w:r>
            <w:proofErr w:type="spellEnd"/>
            <w:r w:rsidRPr="00003DE3">
              <w:rPr>
                <w:sz w:val="14"/>
                <w:lang w:val="es-ES"/>
              </w:rPr>
              <w:t xml:space="preserve"> %}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NETO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{{ </w:t>
            </w:r>
            <w:proofErr w:type="spellStart"/>
            <w:r w:rsidRPr="003D342E">
              <w:rPr>
                <w:sz w:val="16"/>
                <w:lang w:val="es-ES"/>
              </w:rPr>
              <w:t>totnet</w:t>
            </w:r>
            <w:proofErr w:type="spellEnd"/>
            <w:r w:rsidRPr="003D342E">
              <w:rPr>
                <w:sz w:val="16"/>
                <w:lang w:val="es-ES"/>
              </w:rPr>
              <w:t xml:space="preserve"> }}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7C5E85" w:rsidP="001F3EEC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2C4FD2" w:rsidRPr="003D342E">
              <w:rPr>
                <w:b/>
                <w:sz w:val="14"/>
                <w:lang w:val="es-ES"/>
              </w:rPr>
              <w:t xml:space="preserve">IVA 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{{ </w:t>
            </w:r>
            <w:proofErr w:type="spellStart"/>
            <w:r w:rsidRPr="003D342E">
              <w:rPr>
                <w:sz w:val="16"/>
                <w:lang w:val="es-ES"/>
              </w:rPr>
              <w:t>iva_cantidad</w:t>
            </w:r>
            <w:proofErr w:type="spellEnd"/>
            <w:r w:rsidRPr="003D342E">
              <w:rPr>
                <w:sz w:val="16"/>
                <w:lang w:val="es-ES"/>
              </w:rPr>
              <w:t>}}</w:t>
            </w:r>
          </w:p>
        </w:tc>
      </w:tr>
      <w:tr w:rsidR="001E39B3" w:rsidRPr="001E3C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BF69EB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BF69EB" w:rsidRPr="003D342E">
              <w:rPr>
                <w:b/>
                <w:sz w:val="14"/>
                <w:lang w:val="es-ES"/>
              </w:rPr>
              <w:t>pedido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0E31BD" w:rsidRDefault="00C34B14" w:rsidP="002C4FD2">
            <w:pPr>
              <w:pStyle w:val="Amount"/>
              <w:jc w:val="center"/>
              <w:rPr>
                <w:b/>
              </w:rPr>
            </w:pPr>
            <w:r w:rsidRPr="009B4093">
              <w:rPr>
                <w:b/>
                <w:sz w:val="18"/>
                <w:lang w:val="es-ES"/>
              </w:rPr>
              <w:t>USD {{ t</w:t>
            </w:r>
            <w:proofErr w:type="spellStart"/>
            <w:r w:rsidRPr="009B4093">
              <w:rPr>
                <w:b/>
                <w:sz w:val="18"/>
              </w:rPr>
              <w:t>otal_pedido</w:t>
            </w:r>
            <w:proofErr w:type="spellEnd"/>
            <w:r w:rsidRPr="009B4093">
              <w:rPr>
                <w:b/>
                <w:sz w:val="18"/>
              </w:rPr>
              <w:t>}}</w:t>
            </w:r>
          </w:p>
        </w:tc>
      </w:tr>
    </w:tbl>
    <w:tbl>
      <w:tblPr>
        <w:tblpPr w:leftFromText="180" w:rightFromText="180" w:vertAnchor="text" w:tblpY="373"/>
        <w:tblW w:w="4994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316"/>
      </w:tblGrid>
      <w:tr w:rsidR="007C5E85" w:rsidRPr="001E3C2E" w:rsidTr="007C5E85">
        <w:trPr>
          <w:cantSplit/>
          <w:trHeight w:val="105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C5E85" w:rsidRPr="002C4FD2" w:rsidRDefault="007C5E85" w:rsidP="007C5E8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 al pedido</w:t>
            </w:r>
          </w:p>
        </w:tc>
      </w:tr>
      <w:tr w:rsidR="007C5E85" w:rsidRPr="001E3C2E" w:rsidTr="007C5E85">
        <w:trPr>
          <w:cantSplit/>
          <w:trHeight w:val="196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C5E85" w:rsidRPr="00C03FA1" w:rsidRDefault="009B6957" w:rsidP="007C5E85">
            <w:pPr>
              <w:pStyle w:val="Amount"/>
              <w:jc w:val="left"/>
              <w:rPr>
                <w:sz w:val="14"/>
              </w:rPr>
            </w:pPr>
            <w:r w:rsidRPr="00C03FA1">
              <w:rPr>
                <w:b/>
                <w:sz w:val="14"/>
              </w:rPr>
              <w:t>VENDEDOR:</w:t>
            </w:r>
            <w:r w:rsidR="00C03FA1">
              <w:rPr>
                <w:b/>
                <w:sz w:val="14"/>
              </w:rPr>
              <w:t xml:space="preserve">  </w:t>
            </w:r>
            <w:r>
              <w:rPr>
                <w:sz w:val="14"/>
              </w:rPr>
              <w:t xml:space="preserve"> </w:t>
            </w:r>
            <w:r w:rsidR="00C34B14" w:rsidRPr="00C03FA1">
              <w:rPr>
                <w:sz w:val="14"/>
                <w:u w:val="single"/>
              </w:rPr>
              <w:t xml:space="preserve">{{ </w:t>
            </w:r>
            <w:proofErr w:type="spellStart"/>
            <w:r w:rsidR="00C34B14" w:rsidRPr="00C03FA1">
              <w:rPr>
                <w:sz w:val="14"/>
                <w:u w:val="single"/>
              </w:rPr>
              <w:t>nomven</w:t>
            </w:r>
            <w:proofErr w:type="spellEnd"/>
            <w:r w:rsidR="00C34B14" w:rsidRPr="00C03FA1">
              <w:rPr>
                <w:sz w:val="14"/>
                <w:u w:val="single"/>
              </w:rPr>
              <w:t xml:space="preserve"> }}</w:t>
            </w:r>
          </w:p>
          <w:p w:rsidR="00692F74" w:rsidRPr="001E3C2E" w:rsidRDefault="00C03FA1" w:rsidP="007C5E85">
            <w:pPr>
              <w:pStyle w:val="Amount"/>
              <w:jc w:val="left"/>
            </w:pPr>
            <w:r>
              <w:rPr>
                <w:b/>
                <w:sz w:val="14"/>
              </w:rPr>
              <w:t xml:space="preserve">OBSERVACION:  </w:t>
            </w:r>
            <w:r w:rsidR="00692F74" w:rsidRPr="00C03FA1">
              <w:rPr>
                <w:sz w:val="10"/>
              </w:rPr>
              <w:t xml:space="preserve"> </w:t>
            </w:r>
            <w:r w:rsidR="00C34B14">
              <w:rPr>
                <w:sz w:val="14"/>
              </w:rPr>
              <w:t xml:space="preserve">{{ </w:t>
            </w:r>
            <w:proofErr w:type="spellStart"/>
            <w:r w:rsidR="00C34B14" w:rsidRPr="00C34B14">
              <w:rPr>
                <w:sz w:val="14"/>
              </w:rPr>
              <w:t>observ</w:t>
            </w:r>
            <w:proofErr w:type="spellEnd"/>
            <w:r w:rsidR="00C34B14">
              <w:rPr>
                <w:sz w:val="14"/>
              </w:rPr>
              <w:t xml:space="preserve"> }}</w:t>
            </w:r>
          </w:p>
        </w:tc>
      </w:tr>
    </w:tbl>
    <w:p w:rsidR="00637090" w:rsidRDefault="00637090" w:rsidP="00D45B4A">
      <w:pPr>
        <w:pStyle w:val="ThankYou"/>
        <w:jc w:val="left"/>
      </w:pPr>
    </w:p>
    <w:sectPr w:rsidR="00637090" w:rsidSect="00AB10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266" w:rsidRDefault="001F3266" w:rsidP="005E053E">
      <w:pPr>
        <w:spacing w:line="240" w:lineRule="auto"/>
      </w:pPr>
      <w:r>
        <w:separator/>
      </w:r>
    </w:p>
  </w:endnote>
  <w:endnote w:type="continuationSeparator" w:id="0">
    <w:p w:rsidR="001F3266" w:rsidRDefault="001F3266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FA" w:rsidRPr="00471AD5" w:rsidRDefault="00EF27AA" w:rsidP="00471AD5">
    <w:pPr>
      <w:jc w:val="center"/>
      <w:rPr>
        <w:color w:val="808080" w:themeColor="background1" w:themeShade="80"/>
        <w:lang w:val="es-ES"/>
      </w:rPr>
    </w:pPr>
    <w:r w:rsidRPr="00EF27AA">
      <w:rPr>
        <w:color w:val="808080" w:themeColor="background1" w:themeShade="80"/>
        <w:lang w:val="es-ES"/>
      </w:rPr>
      <w:t xml:space="preserve">Realizado </w:t>
    </w:r>
    <w:r>
      <w:rPr>
        <w:color w:val="808080" w:themeColor="background1" w:themeShade="80"/>
        <w:lang w:val="es-ES"/>
      </w:rPr>
      <w:t xml:space="preserve">por </w:t>
    </w:r>
    <w:r w:rsidRPr="00EF27AA">
      <w:rPr>
        <w:b/>
        <w:color w:val="808080" w:themeColor="background1" w:themeShade="80"/>
        <w:u w:val="single"/>
        <w:lang w:val="es-ES"/>
      </w:rPr>
      <w:t>S</w:t>
    </w:r>
    <w:r w:rsidR="007B1BFA" w:rsidRPr="00DC38C2">
      <w:rPr>
        <w:b/>
        <w:color w:val="808080" w:themeColor="background1" w:themeShade="80"/>
        <w:u w:val="single"/>
        <w:lang w:val="es-ES"/>
      </w:rPr>
      <w:t xml:space="preserve">IACI </w:t>
    </w:r>
    <w:proofErr w:type="spellStart"/>
    <w:r w:rsidR="007B1BFA" w:rsidRPr="00DC38C2">
      <w:rPr>
        <w:b/>
        <w:color w:val="808080" w:themeColor="background1" w:themeShade="80"/>
        <w:u w:val="single"/>
        <w:lang w:val="es-ES"/>
      </w:rPr>
      <w:t>Solutions</w:t>
    </w:r>
    <w:proofErr w:type="spellEnd"/>
    <w:r>
      <w:rPr>
        <w:color w:val="808080" w:themeColor="background1" w:themeShade="80"/>
        <w:lang w:val="es-ES"/>
      </w:rPr>
      <w:t xml:space="preserve">, Quito Ecuador </w:t>
    </w:r>
    <w:r w:rsidR="007B1BFA" w:rsidRPr="00D45B4A">
      <w:rPr>
        <w:b/>
        <w:color w:val="808080" w:themeColor="background1" w:themeShade="80"/>
        <w:lang w:val="es-ES"/>
      </w:rPr>
      <w:t>Teléfono</w:t>
    </w:r>
    <w:proofErr w:type="gramStart"/>
    <w:r w:rsidR="007B1BFA" w:rsidRPr="00D45B4A">
      <w:rPr>
        <w:color w:val="808080" w:themeColor="background1" w:themeShade="80"/>
        <w:lang w:val="es-ES"/>
      </w:rPr>
      <w:t xml:space="preserve">: </w:t>
    </w:r>
    <w:r w:rsidR="007B1BFA" w:rsidRPr="00D45B4A">
      <w:rPr>
        <w:lang w:val="es-ES"/>
      </w:rPr>
      <w:t xml:space="preserve"> </w:t>
    </w:r>
    <w:r w:rsidR="007B1BFA" w:rsidRPr="00D45B4A">
      <w:rPr>
        <w:color w:val="808080" w:themeColor="background1" w:themeShade="80"/>
        <w:lang w:val="es-ES"/>
      </w:rPr>
      <w:t>(</w:t>
    </w:r>
    <w:proofErr w:type="gramEnd"/>
    <w:r w:rsidR="007B1BFA" w:rsidRPr="00D45B4A">
      <w:rPr>
        <w:color w:val="808080" w:themeColor="background1" w:themeShade="80"/>
        <w:lang w:val="es-ES"/>
      </w:rPr>
      <w:t>02) 601-4727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266" w:rsidRDefault="001F3266" w:rsidP="005E053E">
      <w:pPr>
        <w:spacing w:line="240" w:lineRule="auto"/>
      </w:pPr>
      <w:r>
        <w:separator/>
      </w:r>
    </w:p>
  </w:footnote>
  <w:footnote w:type="continuationSeparator" w:id="0">
    <w:p w:rsidR="001F3266" w:rsidRDefault="001F3266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33338"/>
    <w:rsid w:val="00061A46"/>
    <w:rsid w:val="000A1130"/>
    <w:rsid w:val="000A3752"/>
    <w:rsid w:val="000A3F38"/>
    <w:rsid w:val="000E31BD"/>
    <w:rsid w:val="00175981"/>
    <w:rsid w:val="001922F9"/>
    <w:rsid w:val="001B0A03"/>
    <w:rsid w:val="001E035B"/>
    <w:rsid w:val="001E39B3"/>
    <w:rsid w:val="001E3C2E"/>
    <w:rsid w:val="001F3266"/>
    <w:rsid w:val="001F3EEC"/>
    <w:rsid w:val="0021009B"/>
    <w:rsid w:val="00261D18"/>
    <w:rsid w:val="00291467"/>
    <w:rsid w:val="002B6D04"/>
    <w:rsid w:val="002C4FD2"/>
    <w:rsid w:val="002D2412"/>
    <w:rsid w:val="002D64D0"/>
    <w:rsid w:val="00305185"/>
    <w:rsid w:val="00325294"/>
    <w:rsid w:val="00341D54"/>
    <w:rsid w:val="003472C0"/>
    <w:rsid w:val="0037128B"/>
    <w:rsid w:val="003C65F7"/>
    <w:rsid w:val="003D2FFA"/>
    <w:rsid w:val="003D342E"/>
    <w:rsid w:val="003E59BD"/>
    <w:rsid w:val="003F03CA"/>
    <w:rsid w:val="00420781"/>
    <w:rsid w:val="00441BF6"/>
    <w:rsid w:val="00463D5B"/>
    <w:rsid w:val="00471AD5"/>
    <w:rsid w:val="00473D38"/>
    <w:rsid w:val="00473FA7"/>
    <w:rsid w:val="004972CF"/>
    <w:rsid w:val="004A0F77"/>
    <w:rsid w:val="004D7CE6"/>
    <w:rsid w:val="005044AA"/>
    <w:rsid w:val="00571F42"/>
    <w:rsid w:val="00580789"/>
    <w:rsid w:val="005A0943"/>
    <w:rsid w:val="005A6D66"/>
    <w:rsid w:val="005B4A43"/>
    <w:rsid w:val="005E053E"/>
    <w:rsid w:val="005E5DAC"/>
    <w:rsid w:val="005F0CFC"/>
    <w:rsid w:val="005F5A69"/>
    <w:rsid w:val="00607DF5"/>
    <w:rsid w:val="00621A2B"/>
    <w:rsid w:val="00627777"/>
    <w:rsid w:val="00637090"/>
    <w:rsid w:val="00692F74"/>
    <w:rsid w:val="0069535A"/>
    <w:rsid w:val="006E2861"/>
    <w:rsid w:val="00706294"/>
    <w:rsid w:val="00721BC2"/>
    <w:rsid w:val="00771409"/>
    <w:rsid w:val="00787860"/>
    <w:rsid w:val="007B1BFA"/>
    <w:rsid w:val="007C5E85"/>
    <w:rsid w:val="007F3D8D"/>
    <w:rsid w:val="00804F4D"/>
    <w:rsid w:val="00823B44"/>
    <w:rsid w:val="00883E41"/>
    <w:rsid w:val="0089496E"/>
    <w:rsid w:val="008C1DFD"/>
    <w:rsid w:val="008C3A18"/>
    <w:rsid w:val="008C4F21"/>
    <w:rsid w:val="00903A91"/>
    <w:rsid w:val="0093568C"/>
    <w:rsid w:val="0098166D"/>
    <w:rsid w:val="00983AB2"/>
    <w:rsid w:val="009B1EC5"/>
    <w:rsid w:val="009B4093"/>
    <w:rsid w:val="009B6957"/>
    <w:rsid w:val="00A277E9"/>
    <w:rsid w:val="00A67B29"/>
    <w:rsid w:val="00AB03C9"/>
    <w:rsid w:val="00AB10A5"/>
    <w:rsid w:val="00AC62C0"/>
    <w:rsid w:val="00AE4749"/>
    <w:rsid w:val="00AF5AE3"/>
    <w:rsid w:val="00AF6741"/>
    <w:rsid w:val="00B20595"/>
    <w:rsid w:val="00B20738"/>
    <w:rsid w:val="00B764B8"/>
    <w:rsid w:val="00B8131C"/>
    <w:rsid w:val="00BB330F"/>
    <w:rsid w:val="00BD7A44"/>
    <w:rsid w:val="00BF69EB"/>
    <w:rsid w:val="00C03FA1"/>
    <w:rsid w:val="00C0580C"/>
    <w:rsid w:val="00C063A8"/>
    <w:rsid w:val="00C34B14"/>
    <w:rsid w:val="00C53D74"/>
    <w:rsid w:val="00C60CDF"/>
    <w:rsid w:val="00CD5FFD"/>
    <w:rsid w:val="00D115C4"/>
    <w:rsid w:val="00D21E83"/>
    <w:rsid w:val="00D221AC"/>
    <w:rsid w:val="00D27F14"/>
    <w:rsid w:val="00D4146A"/>
    <w:rsid w:val="00D45B4A"/>
    <w:rsid w:val="00D45E69"/>
    <w:rsid w:val="00D6494A"/>
    <w:rsid w:val="00D76A11"/>
    <w:rsid w:val="00DC38C2"/>
    <w:rsid w:val="00E002BA"/>
    <w:rsid w:val="00E544AE"/>
    <w:rsid w:val="00E6107D"/>
    <w:rsid w:val="00E613A0"/>
    <w:rsid w:val="00EF27AA"/>
    <w:rsid w:val="00F070F1"/>
    <w:rsid w:val="00F25CF3"/>
    <w:rsid w:val="00F52042"/>
    <w:rsid w:val="00F84B03"/>
    <w:rsid w:val="00FA1E20"/>
    <w:rsid w:val="00FB08CF"/>
    <w:rsid w:val="00FB1848"/>
    <w:rsid w:val="00FE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A74A86-CD20-4CA2-B5F2-3E5DCABF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</Template>
  <TotalTime>264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invoice</vt:lpstr>
      <vt:lpstr>Sales invoice</vt:lpstr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creator>Sasha Bondereva</dc:creator>
  <cp:lastModifiedBy>IMPLEMENTADOR</cp:lastModifiedBy>
  <cp:revision>48</cp:revision>
  <cp:lastPrinted>2019-10-09T21:50:00Z</cp:lastPrinted>
  <dcterms:created xsi:type="dcterms:W3CDTF">2019-10-09T21:17:00Z</dcterms:created>
  <dcterms:modified xsi:type="dcterms:W3CDTF">2023-03-02T06:56:00Z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