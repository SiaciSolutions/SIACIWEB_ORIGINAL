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4" w:type="pct"/>
        <w:tblLayout w:type="fixed"/>
        <w:tblLook w:val="0000" w:firstRow="0" w:lastRow="0" w:firstColumn="0" w:lastColumn="0" w:noHBand="0" w:noVBand="0"/>
      </w:tblPr>
      <w:tblGrid>
        <w:gridCol w:w="3828"/>
        <w:gridCol w:w="7453"/>
      </w:tblGrid>
      <w:tr w:rsidR="005E053E" w:rsidRPr="004972CF" w:rsidTr="000A1130">
        <w:trPr>
          <w:gridAfter w:val="1"/>
          <w:wAfter w:w="6837" w:type="dxa"/>
          <w:trHeight w:val="1590"/>
        </w:trPr>
        <w:tc>
          <w:tcPr>
            <w:tcW w:w="3511" w:type="dxa"/>
          </w:tcPr>
          <w:p w:rsidR="005E053E" w:rsidRPr="002113CD" w:rsidRDefault="00FF4460" w:rsidP="0089496E">
            <w:pPr>
              <w:pStyle w:val="CompanyName"/>
              <w:rPr>
                <w:sz w:val="28"/>
              </w:rPr>
            </w:pPr>
            <w:bookmarkStart w:id="0" w:name="_GoBack"/>
            <w:bookmarkEnd w:id="0"/>
            <w:r w:rsidRPr="002113CD">
              <w:rPr>
                <w:sz w:val="28"/>
              </w:rPr>
              <w:t>AUTO CAR SERVICES S.A</w:t>
            </w:r>
          </w:p>
          <w:p w:rsidR="00B20595" w:rsidRPr="002113CD" w:rsidRDefault="00B20595" w:rsidP="0089496E">
            <w:pPr>
              <w:rPr>
                <w:rStyle w:val="st"/>
                <w:b/>
                <w:sz w:val="18"/>
              </w:rPr>
            </w:pPr>
            <w:r w:rsidRPr="002113CD">
              <w:rPr>
                <w:b/>
                <w:sz w:val="18"/>
              </w:rPr>
              <w:t>RUC 1792239133001</w:t>
            </w:r>
          </w:p>
          <w:p w:rsidR="00B20595" w:rsidRDefault="00291467" w:rsidP="0089496E">
            <w:pPr>
              <w:rPr>
                <w:rStyle w:val="st"/>
                <w:lang w:val="es-ES"/>
              </w:rPr>
            </w:pPr>
            <w:r w:rsidRPr="00291467">
              <w:rPr>
                <w:rStyle w:val="st"/>
                <w:lang w:val="es-ES"/>
              </w:rPr>
              <w:t>Juan de Salinas N17-245 y Santiago</w:t>
            </w:r>
            <w:r>
              <w:rPr>
                <w:rStyle w:val="st"/>
                <w:lang w:val="es-ES"/>
              </w:rPr>
              <w:t xml:space="preserve">. </w:t>
            </w:r>
            <w:r w:rsidRPr="00291467">
              <w:rPr>
                <w:rStyle w:val="st"/>
                <w:lang w:val="es-ES"/>
              </w:rPr>
              <w:t xml:space="preserve"> Edificio Federación de Choferes Profesionales del Ecuador</w:t>
            </w:r>
          </w:p>
          <w:p w:rsidR="005E053E" w:rsidRPr="00B20595" w:rsidRDefault="00291467" w:rsidP="0089496E">
            <w:pPr>
              <w:rPr>
                <w:lang w:val="es-ES"/>
              </w:rPr>
            </w:pPr>
            <w:r w:rsidRPr="00291467">
              <w:rPr>
                <w:rStyle w:val="st"/>
                <w:lang w:val="es-ES"/>
              </w:rPr>
              <w:t>Piso 1, Oficina 111</w:t>
            </w:r>
          </w:p>
          <w:p w:rsidR="005E053E" w:rsidRPr="0069535A" w:rsidRDefault="005E053E" w:rsidP="00627777">
            <w:pPr>
              <w:rPr>
                <w:lang w:val="es-ES"/>
              </w:rPr>
            </w:pPr>
          </w:p>
        </w:tc>
      </w:tr>
      <w:tr w:rsidR="0037128B" w:rsidRPr="00175981" w:rsidTr="000A1130">
        <w:trPr>
          <w:cantSplit/>
          <w:trHeight w:hRule="exact" w:val="543"/>
        </w:trPr>
        <w:tc>
          <w:tcPr>
            <w:tcW w:w="3511" w:type="dxa"/>
          </w:tcPr>
          <w:p w:rsidR="0037128B" w:rsidRPr="0069535A" w:rsidRDefault="0037128B" w:rsidP="0037128B">
            <w:pPr>
              <w:rPr>
                <w:lang w:val="es-ES"/>
              </w:rPr>
            </w:pPr>
          </w:p>
        </w:tc>
        <w:tc>
          <w:tcPr>
            <w:tcW w:w="6837" w:type="dxa"/>
            <w:shd w:val="clear" w:color="auto" w:fill="D9D9D9" w:themeFill="background1" w:themeFillShade="D9"/>
            <w:vAlign w:val="center"/>
          </w:tcPr>
          <w:p w:rsidR="0037128B" w:rsidRPr="00D6494A" w:rsidRDefault="002113CD" w:rsidP="00BB330F">
            <w:pPr>
              <w:rPr>
                <w:b/>
                <w:sz w:val="28"/>
                <w:szCs w:val="28"/>
                <w:lang w:val="es-EC"/>
              </w:rPr>
            </w:pPr>
            <w:r>
              <w:rPr>
                <w:b/>
                <w:sz w:val="28"/>
                <w:szCs w:val="28"/>
                <w:lang w:val="es-ES"/>
              </w:rPr>
              <w:t xml:space="preserve">ORDEN</w:t>
            </w:r>
            <w:r w:rsidR="00175981" w:rsidRPr="00175981">
              <w:rPr>
                <w:b/>
                <w:sz w:val="28"/>
                <w:szCs w:val="28"/>
                <w:lang w:val="es-ES"/>
              </w:rPr>
              <w:t xml:space="preserve"> N</w:t>
            </w:r>
            <w:r w:rsidR="00D6494A">
              <w:rPr>
                <w:b/>
                <w:sz w:val="28"/>
                <w:szCs w:val="28"/>
                <w:lang w:val="es-EC"/>
              </w:rPr>
              <w:t xml:space="preserve">° </w:t>
            </w:r>
            <w:r w:rsidR="00BB330F">
              <w:rPr>
                <w:b/>
                <w:sz w:val="28"/>
                <w:szCs w:val="28"/>
                <w:lang w:val="es-EC"/>
              </w:rPr>
              <w:t xml:space="preserve">17000117</w:t>
            </w:r>
          </w:p>
        </w:tc>
      </w:tr>
      <w:tr w:rsidR="00E002BA" w:rsidRPr="00003E99" w:rsidTr="000A1130">
        <w:trPr>
          <w:trHeight w:val="1440"/>
        </w:trPr>
        <w:tc>
          <w:tcPr>
            <w:tcW w:w="10348" w:type="dxa"/>
            <w:gridSpan w:val="2"/>
          </w:tcPr>
          <w:tbl>
            <w:tblPr>
              <w:tblStyle w:val="Tablaconcuadrcula"/>
              <w:tblW w:w="7537" w:type="dxa"/>
              <w:tblInd w:w="3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9"/>
              <w:gridCol w:w="5078"/>
            </w:tblGrid>
            <w:tr w:rsidR="00E002BA" w:rsidRPr="00175981" w:rsidTr="00AB10A5">
              <w:tc>
                <w:tcPr>
                  <w:tcW w:w="2459" w:type="dxa"/>
                </w:tcPr>
                <w:p w:rsidR="00E002BA" w:rsidRPr="004972CF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 xml:space="preserve">Fecha de </w:t>
                  </w:r>
                  <w:proofErr w:type="spellStart"/>
                  <w:r>
                    <w:rPr>
                      <w:b/>
                      <w:lang w:val="es-ES"/>
                    </w:rPr>
                    <w:t>emisi</w:t>
                  </w:r>
                  <w:r>
                    <w:rPr>
                      <w:b/>
                      <w:lang w:val="es-EC"/>
                    </w:rPr>
                    <w:t xml:space="preserve">ón</w:t>
                  </w:r>
                  <w:proofErr w:type="spellEnd"/>
                </w:p>
              </w:tc>
              <w:tc>
                <w:tcPr>
                  <w:tcW w:w="5078" w:type="dxa"/>
                </w:tcPr>
                <w:p w:rsidR="00E002BA" w:rsidRPr="00BB330F" w:rsidRDefault="00BB330F" w:rsidP="004972CF">
                  <w:pPr>
                    <w:tabs>
                      <w:tab w:val="right" w:pos="4932"/>
                    </w:tabs>
                    <w:jc w:val="right"/>
                  </w:pPr>
                  <w:r>
                    <w:t xml:space="preserve">18-07-2025</w:t>
                  </w:r>
                </w:p>
              </w:tc>
            </w:tr>
            <w:tr w:rsidR="00E002BA" w:rsidRPr="00175981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Cliente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 xml:space="preserve"> LUNA LOPEZ MICHAEL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0A113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Cédula/RUC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 xml:space="preserve">0401168356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Dirección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El INCA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Teléfono de contacto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3464313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luna-michael@hotmail.com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  <w:shd w:val="clear" w:color="auto" w:fill="D9D9D9" w:themeFill="background1" w:themeFillShade="D9"/>
                </w:tcPr>
                <w:p w:rsidR="00E002BA" w:rsidRPr="00003E99" w:rsidRDefault="002278F0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Total orden</w:t>
                  </w:r>
                </w:p>
              </w:tc>
              <w:tc>
                <w:tcPr>
                  <w:tcW w:w="5078" w:type="dxa"/>
                  <w:shd w:val="clear" w:color="auto" w:fill="D9D9D9" w:themeFill="background1" w:themeFillShade="D9"/>
                </w:tcPr>
                <w:p w:rsidR="00E002BA" w:rsidRPr="00BB330F" w:rsidRDefault="005B4A43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 w:rsidR="00BB330F" w:rsidRPr="00BB330F">
                    <w:rPr>
                      <w:b/>
                    </w:rPr>
                    <w:t xml:space="preserve">88.05</w:t>
                  </w: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F34EC7">
      <w:pPr>
        <w:rPr>
          <w:lang w:val="es-ES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0.8pt;margin-top:-191.9pt;width:365pt;height:79.5pt;z-index:251659264;mso-position-horizontal-relative:text;mso-position-vertical-relative:text;mso-width-relative:page;mso-height-relative:page">
            <v:imagedata r:id="rId9" o:title=""/>
          </v:shape>
          <o:OLEObject Type="Embed" ProgID="PBrush" ShapeID="_x0000_s1026" DrawAspect="Content" ObjectID="_1747748915" r:id="rId10"/>
        </w:object>
      </w:r>
    </w:p>
    <w:p w:rsidR="0093568C" w:rsidRPr="00003E99" w:rsidRDefault="0093568C" w:rsidP="00AB10A5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989"/>
        <w:gridCol w:w="1173"/>
        <w:gridCol w:w="671"/>
        <w:gridCol w:w="550"/>
        <w:gridCol w:w="273"/>
        <w:gridCol w:w="28"/>
        <w:gridCol w:w="992"/>
        <w:gridCol w:w="577"/>
        <w:gridCol w:w="927"/>
        <w:gridCol w:w="668"/>
        <w:gridCol w:w="96"/>
        <w:gridCol w:w="430"/>
        <w:gridCol w:w="704"/>
        <w:gridCol w:w="1500"/>
        <w:gridCol w:w="499"/>
        <w:gridCol w:w="1258"/>
      </w:tblGrid>
      <w:tr w:rsidR="001E39B3" w:rsidRPr="001E3C2E" w:rsidTr="00FB08CF">
        <w:trPr>
          <w:cantSplit/>
          <w:trHeight w:val="105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 w:rsidR="00E544AE">
              <w:rPr>
                <w:sz w:val="14"/>
                <w:lang w:val="es-ES"/>
              </w:rPr>
              <w:t>igo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305185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prec unIT (usd)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%</w:t>
            </w:r>
            <w:r w:rsidR="002C4FD2" w:rsidRPr="002C4FD2">
              <w:rPr>
                <w:sz w:val="14"/>
              </w:rPr>
              <w:t>iva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iva</w:t>
            </w:r>
            <w:r w:rsidR="00571F42">
              <w:rPr>
                <w:sz w:val="14"/>
              </w:rPr>
              <w:t xml:space="preserve"> (usd)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%</w:t>
            </w:r>
            <w:r w:rsidR="002C4FD2">
              <w:rPr>
                <w:sz w:val="14"/>
                <w:lang w:val="es-ES"/>
              </w:rPr>
              <w:t>dESC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571F42" w:rsidRPr="00571F42" w:rsidRDefault="002C4FD2" w:rsidP="00571F42">
            <w:pPr>
              <w:pStyle w:val="ColumnHeadings"/>
              <w:ind w:left="-32"/>
              <w:jc w:val="left"/>
              <w:rPr>
                <w:sz w:val="14"/>
                <w:szCs w:val="14"/>
                <w:lang w:val="es-ES"/>
              </w:rPr>
            </w:pPr>
            <w:r w:rsidRPr="00571F42">
              <w:rPr>
                <w:sz w:val="14"/>
                <w:szCs w:val="14"/>
                <w:lang w:val="es-ES"/>
              </w:rPr>
              <w:t>desc</w:t>
            </w:r>
            <w:r w:rsidR="00571F42">
              <w:rPr>
                <w:sz w:val="14"/>
                <w:szCs w:val="14"/>
                <w:lang w:val="es-ES"/>
              </w:rPr>
              <w:t xml:space="preserve"> </w:t>
            </w:r>
            <w:r w:rsidR="00571F42" w:rsidRPr="00571F42">
              <w:rPr>
                <w:sz w:val="14"/>
                <w:szCs w:val="14"/>
              </w:rPr>
              <w:t>(usd)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580789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473D38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  <w:r w:rsidR="00473D38">
              <w:rPr>
                <w:sz w:val="14"/>
              </w:rPr>
              <w:t xml:space="preserve"> </w:t>
            </w:r>
            <w:r w:rsidR="00473D38" w:rsidRPr="00003DE3">
              <w:rPr>
                <w:sz w:val="14"/>
                <w:lang w:val="es-ES"/>
              </w:rPr>
              <w:t>USD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\SRGN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SERVICIO GENERAL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N/A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1.0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80.0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mangueras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80.0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026121053G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MANGUERA  AGUA  GOL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UNI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1.0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7.0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15.0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1.05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  <w:r w:rsidR="0098166D" w:rsidRPr="00003DE3">
              <w:rPr>
                <w:sz w:val="14"/>
                <w:lang w:val="es-ES"/>
              </w:rPr>
              <w:t xml:space="preserve"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0.0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/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7.0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NETO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87.0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7C5E85" w:rsidP="001F3EEC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2C4FD2" w:rsidRPr="003D342E">
              <w:rPr>
                <w:b/>
                <w:sz w:val="14"/>
                <w:lang w:val="es-ES"/>
              </w:rPr>
              <w:t xml:space="preserve">IVA 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1.05</w:t>
            </w:r>
          </w:p>
        </w:tc>
      </w:tr>
      <w:tr w:rsidR="001E39B3" w:rsidRPr="001E3C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BF69EB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BF69EB" w:rsidRPr="003D342E">
              <w:rPr>
                <w:b/>
                <w:sz w:val="14"/>
                <w:lang w:val="es-ES"/>
              </w:rPr>
              <w:t>pedido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0E31BD" w:rsidRDefault="00C34B14" w:rsidP="002C4FD2">
            <w:pPr>
              <w:pStyle w:val="Amount"/>
              <w:jc w:val="center"/>
              <w:rPr>
                <w:b/>
              </w:rPr>
            </w:pPr>
            <w:r w:rsidRPr="009B4093">
              <w:rPr>
                <w:b/>
                <w:sz w:val="18"/>
                <w:lang w:val="es-ES"/>
              </w:rPr>
              <w:t xml:space="preserve">USD 88.05</w:t>
            </w:r>
          </w:p>
        </w:tc>
      </w:tr>
    </w:tbl>
    <w:tbl>
      <w:tblPr>
        <w:tblpPr w:leftFromText="180" w:rightFromText="180" w:vertAnchor="text" w:tblpY="300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5658"/>
        <w:gridCol w:w="5658"/>
      </w:tblGrid>
      <w:tr w:rsidR="002113CD" w:rsidRPr="001E3C2E" w:rsidTr="002113CD">
        <w:trPr>
          <w:cantSplit/>
          <w:trHeight w:val="105"/>
        </w:trPr>
        <w:tc>
          <w:tcPr>
            <w:tcW w:w="1131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113CD" w:rsidRPr="002C4FD2" w:rsidRDefault="00420444" w:rsidP="002113CD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 xml:space="preserve">datos del vehiculo</w:t>
            </w:r>
          </w:p>
        </w:tc>
      </w:tr>
      <w:tr w:rsidR="00420444" w:rsidRPr="00420444" w:rsidTr="00F807A9">
        <w:trPr>
          <w:cantSplit/>
          <w:trHeight w:val="196"/>
        </w:trPr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2113CD">
            <w:pPr>
              <w:pStyle w:val="Amount"/>
              <w:jc w:val="left"/>
              <w:rPr>
                <w:sz w:val="14"/>
                <w:lang w:val="es-ES"/>
              </w:rPr>
            </w:pPr>
            <w:r w:rsidRPr="00420444">
              <w:rPr>
                <w:b/>
                <w:sz w:val="14"/>
                <w:lang w:val="es-ES"/>
              </w:rPr>
              <w:t xml:space="preserve">MARCA:  </w:t>
            </w:r>
            <w:r w:rsidRPr="00420444">
              <w:rPr>
                <w:sz w:val="14"/>
                <w:lang w:val="es-ES"/>
              </w:rPr>
              <w:t xml:space="preserve"> None</w:t>
            </w:r>
          </w:p>
        </w:tc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420444">
            <w:pPr>
              <w:pStyle w:val="Amount"/>
              <w:jc w:val="left"/>
              <w:rPr>
                <w:lang w:val="es-ES"/>
              </w:rPr>
            </w:pPr>
            <w:r w:rsidRPr="00420444">
              <w:rPr>
                <w:b/>
                <w:sz w:val="14"/>
                <w:lang w:val="es-ES"/>
              </w:rPr>
              <w:t xml:space="preserve">MODELO:  </w:t>
            </w:r>
            <w:r w:rsidRPr="00420444">
              <w:rPr>
                <w:sz w:val="10"/>
                <w:lang w:val="es-ES"/>
              </w:rPr>
              <w:t xml:space="preserve"> </w:t>
            </w:r>
            <w:r w:rsidRPr="00420444">
              <w:rPr>
                <w:sz w:val="14"/>
                <w:lang w:val="es-ES"/>
              </w:rPr>
              <w:t xml:space="preserve">None</w:t>
            </w:r>
          </w:p>
        </w:tc>
      </w:tr>
      <w:tr w:rsidR="00420444" w:rsidRPr="00420444" w:rsidTr="00F807A9">
        <w:trPr>
          <w:cantSplit/>
          <w:trHeight w:val="196"/>
        </w:trPr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420444">
            <w:pPr>
              <w:pStyle w:val="Amount"/>
              <w:jc w:val="left"/>
              <w:rPr>
                <w:b/>
                <w:sz w:val="14"/>
                <w:lang w:val="es-ES"/>
              </w:rPr>
            </w:pPr>
            <w:r>
              <w:rPr>
                <w:b/>
                <w:sz w:val="14"/>
                <w:lang w:val="es-ES"/>
              </w:rPr>
              <w:t xml:space="preserve">ANO: </w:t>
            </w:r>
            <w:r>
              <w:rPr>
                <w:sz w:val="14"/>
                <w:lang w:val="es-ES"/>
              </w:rPr>
              <w:t xml:space="preserve">2000</w:t>
            </w:r>
          </w:p>
        </w:tc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420444">
            <w:pPr>
              <w:pStyle w:val="Amount"/>
              <w:jc w:val="left"/>
              <w:rPr>
                <w:b/>
                <w:sz w:val="14"/>
                <w:lang w:val="es-ES"/>
              </w:rPr>
            </w:pPr>
            <w:r>
              <w:rPr>
                <w:b/>
                <w:sz w:val="14"/>
                <w:lang w:val="es-ES"/>
              </w:rPr>
              <w:t xml:space="preserve">PLACA: </w:t>
            </w:r>
            <w:r>
              <w:rPr>
                <w:sz w:val="14"/>
                <w:lang w:val="es-ES"/>
              </w:rPr>
              <w:t xml:space="preserve">None</w:t>
            </w:r>
          </w:p>
        </w:tc>
      </w:tr>
    </w:tbl>
    <w:tbl>
      <w:tblPr>
        <w:tblpPr w:leftFromText="180" w:rightFromText="180" w:vertAnchor="text" w:horzAnchor="margin" w:tblpX="-10" w:tblpY="1196"/>
        <w:tblW w:w="4999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28"/>
      </w:tblGrid>
      <w:tr w:rsidR="00795725" w:rsidRPr="001E3C2E" w:rsidTr="00795725">
        <w:trPr>
          <w:cantSplit/>
          <w:trHeight w:val="105"/>
        </w:trPr>
        <w:tc>
          <w:tcPr>
            <w:tcW w:w="113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95725" w:rsidRPr="002C4FD2" w:rsidRDefault="00795725" w:rsidP="0079572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 al ORDEN</w:t>
            </w:r>
          </w:p>
        </w:tc>
      </w:tr>
      <w:tr w:rsidR="00795725" w:rsidRPr="001E3C2E" w:rsidTr="00795725">
        <w:trPr>
          <w:cantSplit/>
          <w:trHeight w:val="196"/>
        </w:trPr>
        <w:tc>
          <w:tcPr>
            <w:tcW w:w="113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95725" w:rsidRPr="00C03FA1" w:rsidRDefault="00795725" w:rsidP="00795725">
            <w:pPr>
              <w:pStyle w:val="Amount"/>
              <w:jc w:val="left"/>
              <w:rPr>
                <w:sz w:val="14"/>
              </w:rPr>
            </w:pPr>
            <w:r w:rsidRPr="00C03FA1">
              <w:rPr>
                <w:b/>
                <w:sz w:val="14"/>
              </w:rPr>
              <w:t xml:space="preserve">VENDEDOR:</w:t>
            </w:r>
            <w:r>
              <w:rPr>
                <w:b/>
                <w:sz w:val="14"/>
              </w:rPr>
              <w:t xml:space="preserve">  </w:t>
            </w:r>
            <w:r>
              <w:rPr>
                <w:sz w:val="14"/>
              </w:rPr>
              <w:t xml:space="preserve"> </w:t>
            </w:r>
            <w:r w:rsidRPr="00C03FA1">
              <w:rPr>
                <w:sz w:val="14"/>
                <w:u w:val="single"/>
              </w:rPr>
              <w:t xml:space="preserve">VENDEDOR GENERAL</w:t>
            </w:r>
          </w:p>
          <w:p w:rsidR="00795725" w:rsidRPr="001E3C2E" w:rsidRDefault="00795725" w:rsidP="00795725">
            <w:pPr>
              <w:pStyle w:val="Amount"/>
              <w:jc w:val="left"/>
            </w:pPr>
            <w:r>
              <w:rPr>
                <w:b/>
                <w:sz w:val="14"/>
              </w:rPr>
              <w:t xml:space="preserve">OBSERVACION:  </w:t>
            </w:r>
            <w:r w:rsidRPr="00C03FA1">
              <w:rPr>
                <w:sz w:val="10"/>
              </w:rPr>
              <w:t xml:space="preserve"> </w:t>
            </w:r>
            <w:r>
              <w:rPr>
                <w:sz w:val="14"/>
              </w:rPr>
              <w:t xml:space="preserve">prueba mangueras</w:t>
            </w:r>
          </w:p>
        </w:tc>
      </w:tr>
    </w:tbl>
    <w:p w:rsidR="00637090" w:rsidRPr="00420444" w:rsidRDefault="00637090" w:rsidP="00D45B4A">
      <w:pPr>
        <w:pStyle w:val="ThankYou"/>
        <w:jc w:val="left"/>
        <w:rPr>
          <w:lang w:val="es-ES"/>
        </w:rPr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sectPr w:rsidR="002113CD" w:rsidSect="00AB10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EC7" w:rsidRDefault="00F34EC7" w:rsidP="005E053E">
      <w:pPr>
        <w:spacing w:line="240" w:lineRule="auto"/>
      </w:pPr>
      <w:r>
        <w:separator/>
      </w:r>
    </w:p>
  </w:endnote>
  <w:endnote w:type="continuationSeparator" w:id="0">
    <w:p w:rsidR="00F34EC7" w:rsidRDefault="00F34EC7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EC7" w:rsidRDefault="00F34EC7" w:rsidP="005E053E">
      <w:pPr>
        <w:spacing w:line="240" w:lineRule="auto"/>
      </w:pPr>
      <w:r>
        <w:separator/>
      </w:r>
    </w:p>
  </w:footnote>
  <w:footnote w:type="continuationSeparator" w:id="0">
    <w:p w:rsidR="00F34EC7" w:rsidRDefault="00F34EC7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33338"/>
    <w:rsid w:val="00061A46"/>
    <w:rsid w:val="000A1130"/>
    <w:rsid w:val="000A3752"/>
    <w:rsid w:val="000A3F38"/>
    <w:rsid w:val="000B289C"/>
    <w:rsid w:val="000E31BD"/>
    <w:rsid w:val="00131824"/>
    <w:rsid w:val="00175981"/>
    <w:rsid w:val="001922F9"/>
    <w:rsid w:val="001B0A03"/>
    <w:rsid w:val="001E035B"/>
    <w:rsid w:val="001E39B3"/>
    <w:rsid w:val="001E3C2E"/>
    <w:rsid w:val="001F3EEC"/>
    <w:rsid w:val="0021009B"/>
    <w:rsid w:val="002113CD"/>
    <w:rsid w:val="002278F0"/>
    <w:rsid w:val="00252417"/>
    <w:rsid w:val="00261D18"/>
    <w:rsid w:val="00291467"/>
    <w:rsid w:val="002B6D04"/>
    <w:rsid w:val="002C4FD2"/>
    <w:rsid w:val="002D2412"/>
    <w:rsid w:val="002D64D0"/>
    <w:rsid w:val="00305185"/>
    <w:rsid w:val="00325294"/>
    <w:rsid w:val="00341D54"/>
    <w:rsid w:val="003472C0"/>
    <w:rsid w:val="0037128B"/>
    <w:rsid w:val="003C65F7"/>
    <w:rsid w:val="003D2FFA"/>
    <w:rsid w:val="003D342E"/>
    <w:rsid w:val="003E59BD"/>
    <w:rsid w:val="003F03CA"/>
    <w:rsid w:val="00420444"/>
    <w:rsid w:val="00420781"/>
    <w:rsid w:val="00441BF6"/>
    <w:rsid w:val="00463D5B"/>
    <w:rsid w:val="00471AD5"/>
    <w:rsid w:val="00473D38"/>
    <w:rsid w:val="00473FA7"/>
    <w:rsid w:val="004972CF"/>
    <w:rsid w:val="004A0F77"/>
    <w:rsid w:val="005044AA"/>
    <w:rsid w:val="00571F42"/>
    <w:rsid w:val="00580789"/>
    <w:rsid w:val="005A6D66"/>
    <w:rsid w:val="005B4A43"/>
    <w:rsid w:val="005E053E"/>
    <w:rsid w:val="005E5DAC"/>
    <w:rsid w:val="005F0CFC"/>
    <w:rsid w:val="005F5A69"/>
    <w:rsid w:val="00621A2B"/>
    <w:rsid w:val="00627777"/>
    <w:rsid w:val="00637090"/>
    <w:rsid w:val="00692F74"/>
    <w:rsid w:val="0069535A"/>
    <w:rsid w:val="006E2861"/>
    <w:rsid w:val="00706294"/>
    <w:rsid w:val="00721BC2"/>
    <w:rsid w:val="00771409"/>
    <w:rsid w:val="00787860"/>
    <w:rsid w:val="00795725"/>
    <w:rsid w:val="007B1BFA"/>
    <w:rsid w:val="007C5E85"/>
    <w:rsid w:val="007F3D8D"/>
    <w:rsid w:val="00804F4D"/>
    <w:rsid w:val="00823B44"/>
    <w:rsid w:val="00883E41"/>
    <w:rsid w:val="0089496E"/>
    <w:rsid w:val="008C1DFD"/>
    <w:rsid w:val="008C3A18"/>
    <w:rsid w:val="008C4F21"/>
    <w:rsid w:val="00903A91"/>
    <w:rsid w:val="0093568C"/>
    <w:rsid w:val="0098166D"/>
    <w:rsid w:val="00983AB2"/>
    <w:rsid w:val="009B1EC5"/>
    <w:rsid w:val="009B4093"/>
    <w:rsid w:val="009B6957"/>
    <w:rsid w:val="00A67B29"/>
    <w:rsid w:val="00AB03C9"/>
    <w:rsid w:val="00AB10A5"/>
    <w:rsid w:val="00AC62C0"/>
    <w:rsid w:val="00AE4749"/>
    <w:rsid w:val="00AF5AE3"/>
    <w:rsid w:val="00AF6741"/>
    <w:rsid w:val="00B20595"/>
    <w:rsid w:val="00B20738"/>
    <w:rsid w:val="00B764B8"/>
    <w:rsid w:val="00B8131C"/>
    <w:rsid w:val="00BB330F"/>
    <w:rsid w:val="00BD7A44"/>
    <w:rsid w:val="00BF69EB"/>
    <w:rsid w:val="00C03FA1"/>
    <w:rsid w:val="00C0580C"/>
    <w:rsid w:val="00C063A8"/>
    <w:rsid w:val="00C34B14"/>
    <w:rsid w:val="00C53D74"/>
    <w:rsid w:val="00C60CDF"/>
    <w:rsid w:val="00CD5FFD"/>
    <w:rsid w:val="00D115C4"/>
    <w:rsid w:val="00D221AC"/>
    <w:rsid w:val="00D27F14"/>
    <w:rsid w:val="00D4146A"/>
    <w:rsid w:val="00D45B4A"/>
    <w:rsid w:val="00D45E69"/>
    <w:rsid w:val="00D6494A"/>
    <w:rsid w:val="00D76A11"/>
    <w:rsid w:val="00DC38C2"/>
    <w:rsid w:val="00E002BA"/>
    <w:rsid w:val="00E543AE"/>
    <w:rsid w:val="00E544AE"/>
    <w:rsid w:val="00E6107D"/>
    <w:rsid w:val="00EF27AA"/>
    <w:rsid w:val="00F070F1"/>
    <w:rsid w:val="00F25CF3"/>
    <w:rsid w:val="00F34EC7"/>
    <w:rsid w:val="00F52042"/>
    <w:rsid w:val="00F84B03"/>
    <w:rsid w:val="00FB08CF"/>
    <w:rsid w:val="00FB1848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C112A-6733-481B-8E8E-892DE4EA7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931</TotalTime>
  <Pages>2</Pages>
  <Words>134</Words>
  <Characters>936</Characters>
  <Application>Microsoft Office Word</Application>
  <DocSecurity>0</DocSecurity>
  <Lines>104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ORDEN TRABAJO SIACIWEB</vt:lpstr>
      <vt:lpstr>Sales invoice</vt:lpstr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TRABAJO SIACIWEB</dc:title>
  <dc:creator>Carlos Ledezma</dc:creator>
  <cp:lastModifiedBy>IMPLEMENTADOR</cp:lastModifiedBy>
  <cp:revision>47</cp:revision>
  <cp:lastPrinted>2019-10-09T21:50:00Z</cp:lastPrinted>
  <dcterms:created xsi:type="dcterms:W3CDTF">2019-10-09T21:17:00Z</dcterms:created>
  <dcterms:modified xsi:type="dcterms:W3CDTF">2023-06-08T22:02:00Z</dcterms:modified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