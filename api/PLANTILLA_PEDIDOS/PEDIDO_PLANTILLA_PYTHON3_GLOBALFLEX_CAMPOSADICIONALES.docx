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9D4D8F">
        <w:trPr>
          <w:gridAfter w:val="1"/>
          <w:wAfter w:w="4660" w:type="dxa"/>
          <w:trHeight w:val="1588"/>
        </w:trPr>
        <w:tc>
          <w:tcPr>
            <w:tcW w:w="5811" w:type="dxa"/>
          </w:tcPr>
          <w:p w:rsidR="005E053E" w:rsidRPr="009D4D8F" w:rsidRDefault="002C4D28" w:rsidP="0089496E">
            <w:pPr>
              <w:pStyle w:val="CompanyName"/>
              <w:rPr>
                <w:lang w:val="es-ES"/>
              </w:rPr>
            </w:pPr>
            <w:bookmarkStart w:id="0" w:name="_GoBack"/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0" locked="0" layoutInCell="1" allowOverlap="1" wp14:anchorId="55E95A49" wp14:editId="743974B7">
                  <wp:simplePos x="0" y="0"/>
                  <wp:positionH relativeFrom="column">
                    <wp:posOffset>3599815</wp:posOffset>
                  </wp:positionH>
                  <wp:positionV relativeFrom="margin">
                    <wp:posOffset>-138862</wp:posOffset>
                  </wp:positionV>
                  <wp:extent cx="3458845" cy="1159510"/>
                  <wp:effectExtent l="0" t="0" r="8255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592EA3" w:rsidRPr="009D4D8F">
              <w:rPr>
                <w:lang w:val="es-ES"/>
              </w:rPr>
              <w:t>{{rz_empresa}}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ruc_empresa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direccion_empresa</w:t>
            </w:r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{{lugemp}}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9D4D8F">
        <w:trPr>
          <w:cantSplit/>
          <w:trHeight w:hRule="exact" w:val="477"/>
        </w:trPr>
        <w:tc>
          <w:tcPr>
            <w:tcW w:w="5811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{{tipodoc}}</w:t>
            </w:r>
            <w:r w:rsidR="00413830" w:rsidRPr="00FB1126">
              <w:rPr>
                <w:b/>
                <w:sz w:val="28"/>
                <w:lang w:val="es-ES"/>
              </w:rPr>
              <w:t xml:space="preserve"> N° {{ num_pedido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003E99" w:rsidTr="009D4D8F">
        <w:trPr>
          <w:trHeight w:val="1267"/>
        </w:trPr>
        <w:tc>
          <w:tcPr>
            <w:tcW w:w="10471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98"/>
              <w:gridCol w:w="3948"/>
              <w:gridCol w:w="1838"/>
              <w:gridCol w:w="1507"/>
              <w:gridCol w:w="1887"/>
              <w:gridCol w:w="212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>{{ fectra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>{{ nomven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>{{ cliente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>{{ condiciones_pago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>{{ identificacion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>{{ validez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direccion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r w:rsidRPr="00F9403F">
                    <w:t xml:space="preserve">tiempo_entrega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telefono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003E99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r w:rsidRPr="00423652">
                    <w:rPr>
                      <w:b/>
                      <w:sz w:val="18"/>
                      <w:lang w:val="es-ES"/>
                    </w:rPr>
                    <w:t>format(total_pedido)}}</w:t>
                  </w:r>
                </w:p>
              </w:tc>
              <w:tc>
                <w:tcPr>
                  <w:tcW w:w="3488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9"/>
        <w:gridCol w:w="2985"/>
        <w:gridCol w:w="567"/>
        <w:gridCol w:w="1120"/>
        <w:gridCol w:w="1279"/>
        <w:gridCol w:w="161"/>
        <w:gridCol w:w="1267"/>
        <w:gridCol w:w="851"/>
        <w:gridCol w:w="1415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{%tr for d in renglones_pedido%}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 d.codart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d.nomart</w:t>
            </w:r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d.coduni</w:t>
            </w:r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r w:rsidRPr="00003DE3">
              <w:rPr>
                <w:sz w:val="14"/>
                <w:lang w:val="es-ES"/>
              </w:rPr>
              <w:t>d.cantid</w:t>
            </w:r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r w:rsidR="001C5AD9">
              <w:rPr>
                <w:sz w:val="14"/>
                <w:lang w:val="es-ES"/>
              </w:rPr>
              <w:t>format(</w:t>
            </w:r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d.num_docs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r w:rsidR="00BC01E2">
              <w:rPr>
                <w:sz w:val="14"/>
                <w:lang w:val="es-ES"/>
              </w:rPr>
              <w:t>".</w:t>
            </w:r>
            <w:r>
              <w:rPr>
                <w:sz w:val="14"/>
                <w:lang w:val="es-ES"/>
              </w:rPr>
              <w:t>format(d.totren</w:t>
            </w:r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{%tr </w:t>
            </w:r>
            <w:r w:rsidRPr="009A443A">
              <w:rPr>
                <w:lang w:val="es-ES"/>
              </w:rPr>
              <w:t>endfor</w:t>
            </w:r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r w:rsidR="00423652">
              <w:rPr>
                <w:sz w:val="16"/>
                <w:lang w:val="es-ES"/>
              </w:rPr>
              <w:t>format(totnet</w:t>
            </w:r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{{ iva_pctje}}%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r w:rsidR="00423652">
              <w:rPr>
                <w:sz w:val="16"/>
                <w:lang w:val="es-ES"/>
              </w:rPr>
              <w:t>format(iva_cantidad</w:t>
            </w:r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C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0E31BD" w:rsidRDefault="00052D4F" w:rsidP="009A443A">
            <w:pPr>
              <w:pStyle w:val="Amount"/>
              <w:jc w:val="center"/>
              <w:rPr>
                <w:b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r w:rsidRPr="00423652">
              <w:rPr>
                <w:b/>
                <w:sz w:val="18"/>
                <w:lang w:val="es-ES"/>
              </w:rPr>
              <w:t>format(total_pedido)}}</w:t>
            </w:r>
          </w:p>
        </w:tc>
      </w:tr>
    </w:tbl>
    <w:tbl>
      <w:tblPr>
        <w:tblpPr w:leftFromText="180" w:rightFromText="180" w:vertAnchor="text" w:tblpY="373"/>
        <w:tblW w:w="4968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257"/>
      </w:tblGrid>
      <w:tr w:rsidR="007C5E85" w:rsidRPr="001E3C2E" w:rsidTr="00737BAF">
        <w:trPr>
          <w:cantSplit/>
          <w:trHeight w:val="197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1E3C2E" w:rsidTr="00737BAF">
        <w:trPr>
          <w:cantSplit/>
          <w:trHeight w:val="1963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Default="00C03FA1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OBSERVACION</w:t>
            </w:r>
            <w:r w:rsidR="004E10EC">
              <w:rPr>
                <w:b/>
                <w:sz w:val="14"/>
              </w:rPr>
              <w:t>ES</w:t>
            </w:r>
            <w:r>
              <w:rPr>
                <w:b/>
                <w:sz w:val="14"/>
              </w:rPr>
              <w:t>:</w:t>
            </w:r>
            <w:r w:rsidR="006910CC">
              <w:rPr>
                <w:b/>
                <w:sz w:val="14"/>
              </w:rPr>
              <w:t xml:space="preserve"> </w:t>
            </w:r>
          </w:p>
          <w:p w:rsidR="00692F74" w:rsidRDefault="00C34B14" w:rsidP="007C5E85">
            <w:pPr>
              <w:pStyle w:val="Amount"/>
              <w:jc w:val="left"/>
              <w:rPr>
                <w:sz w:val="14"/>
              </w:rPr>
            </w:pPr>
            <w:r>
              <w:rPr>
                <w:sz w:val="14"/>
              </w:rPr>
              <w:t xml:space="preserve">{{ </w:t>
            </w:r>
            <w:r w:rsidRPr="00C34B14">
              <w:rPr>
                <w:sz w:val="14"/>
              </w:rPr>
              <w:t>observ</w:t>
            </w:r>
            <w:r>
              <w:rPr>
                <w:sz w:val="14"/>
              </w:rPr>
              <w:t xml:space="preserve"> }}</w:t>
            </w: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EC275B" w:rsidP="007C5E85">
            <w:pPr>
              <w:pStyle w:val="Amount"/>
              <w:jc w:val="left"/>
              <w:rPr>
                <w:sz w:val="14"/>
              </w:rPr>
            </w:pP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8863C" wp14:editId="48C27022">
                      <wp:simplePos x="0" y="0"/>
                      <wp:positionH relativeFrom="column">
                        <wp:posOffset>1420866</wp:posOffset>
                      </wp:positionH>
                      <wp:positionV relativeFrom="paragraph">
                        <wp:posOffset>52705</wp:posOffset>
                      </wp:positionV>
                      <wp:extent cx="1009015" cy="0"/>
                      <wp:effectExtent l="0" t="0" r="1968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59105A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4.15pt" to="19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94B5B5" wp14:editId="770BA2D6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51435</wp:posOffset>
                      </wp:positionV>
                      <wp:extent cx="1026160" cy="0"/>
                      <wp:effectExtent l="0" t="0" r="2159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A0189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4.05pt" to="30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72F3E4" wp14:editId="190326F4">
                      <wp:simplePos x="0" y="0"/>
                      <wp:positionH relativeFrom="column">
                        <wp:posOffset>4378061</wp:posOffset>
                      </wp:positionH>
                      <wp:positionV relativeFrom="paragraph">
                        <wp:posOffset>54610</wp:posOffset>
                      </wp:positionV>
                      <wp:extent cx="9144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FBFE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4.3pt" to="416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" strokecolor="black [3040]"/>
                  </w:pict>
                </mc:Fallback>
              </mc:AlternateContent>
            </w:r>
            <w:r w:rsidR="00767D32"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F8D45" wp14:editId="4B9B4C15">
                      <wp:simplePos x="0" y="0"/>
                      <wp:positionH relativeFrom="column">
                        <wp:posOffset>46834</wp:posOffset>
                      </wp:positionH>
                      <wp:positionV relativeFrom="paragraph">
                        <wp:posOffset>52813</wp:posOffset>
                      </wp:positionV>
                      <wp:extent cx="1026544" cy="0"/>
                      <wp:effectExtent l="0" t="0" r="2159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1646C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15pt" to="8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WrsQEAALMDAAAOAAAAZHJzL2Uyb0RvYy54bWysU8GOEzEMvSPxD1HudKbdZY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" strokecolor="black [3040]"/>
                  </w:pict>
                </mc:Fallback>
              </mc:AlternateContent>
            </w:r>
          </w:p>
          <w:p w:rsidR="00F34D16" w:rsidRPr="006910CC" w:rsidRDefault="00767D32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sz w:val="14"/>
              </w:rPr>
              <w:t xml:space="preserve">     </w:t>
            </w:r>
            <w:r w:rsidR="00F34D16">
              <w:rPr>
                <w:sz w:val="14"/>
              </w:rPr>
              <w:t xml:space="preserve">ELABORADO POR            </w:t>
            </w:r>
            <w:r>
              <w:rPr>
                <w:sz w:val="14"/>
              </w:rPr>
              <w:t xml:space="preserve">    </w:t>
            </w:r>
            <w:r w:rsidR="00F34D16">
              <w:rPr>
                <w:sz w:val="14"/>
              </w:rPr>
              <w:t xml:space="preserve">      SOLICITADO POR                  </w:t>
            </w:r>
            <w:r>
              <w:rPr>
                <w:sz w:val="14"/>
              </w:rPr>
              <w:t xml:space="preserve">        </w:t>
            </w:r>
            <w:r w:rsidR="00F34D16">
              <w:rPr>
                <w:sz w:val="14"/>
              </w:rPr>
              <w:t xml:space="preserve">APROBADO POR                  </w:t>
            </w:r>
            <w:r>
              <w:rPr>
                <w:sz w:val="14"/>
              </w:rPr>
              <w:t xml:space="preserve">       </w:t>
            </w:r>
            <w:r w:rsidR="00F34D16">
              <w:rPr>
                <w:sz w:val="14"/>
              </w:rPr>
              <w:t xml:space="preserve"> REVISADO POR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0A7" w:rsidRDefault="00DB10A7" w:rsidP="005E053E">
      <w:pPr>
        <w:spacing w:line="240" w:lineRule="auto"/>
      </w:pPr>
      <w:r>
        <w:separator/>
      </w:r>
    </w:p>
  </w:endnote>
  <w:endnote w:type="continuationSeparator" w:id="0">
    <w:p w:rsidR="00DB10A7" w:rsidRDefault="00DB10A7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>IACI Solutions</w:t>
    </w:r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0A7" w:rsidRDefault="00DB10A7" w:rsidP="005E053E">
      <w:pPr>
        <w:spacing w:line="240" w:lineRule="auto"/>
      </w:pPr>
      <w:r>
        <w:separator/>
      </w:r>
    </w:p>
  </w:footnote>
  <w:footnote w:type="continuationSeparator" w:id="0">
    <w:p w:rsidR="00DB10A7" w:rsidRDefault="00DB10A7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47CFC"/>
    <w:rsid w:val="004547BE"/>
    <w:rsid w:val="00463D5B"/>
    <w:rsid w:val="00471AD5"/>
    <w:rsid w:val="00473D38"/>
    <w:rsid w:val="00473FA7"/>
    <w:rsid w:val="00492608"/>
    <w:rsid w:val="004972CF"/>
    <w:rsid w:val="004A0F77"/>
    <w:rsid w:val="004D3905"/>
    <w:rsid w:val="004D75E1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E85"/>
    <w:rsid w:val="007C68FB"/>
    <w:rsid w:val="007D7FBF"/>
    <w:rsid w:val="007E6F94"/>
    <w:rsid w:val="007F2F84"/>
    <w:rsid w:val="007F3D8D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52054"/>
    <w:rsid w:val="00B54C9A"/>
    <w:rsid w:val="00B764B8"/>
    <w:rsid w:val="00B8131C"/>
    <w:rsid w:val="00B84AAA"/>
    <w:rsid w:val="00B92851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82710"/>
    <w:rsid w:val="00CD5FFD"/>
    <w:rsid w:val="00CD6B68"/>
    <w:rsid w:val="00CE0D93"/>
    <w:rsid w:val="00CF53AD"/>
    <w:rsid w:val="00D115C4"/>
    <w:rsid w:val="00D121FD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B10A7"/>
    <w:rsid w:val="00DC38C2"/>
    <w:rsid w:val="00DD5711"/>
    <w:rsid w:val="00DE307A"/>
    <w:rsid w:val="00E002BA"/>
    <w:rsid w:val="00E33E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CF3"/>
    <w:rsid w:val="00F34D16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C768E-36B1-4D64-BB06-1A64A9C0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1304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IMPLEMENTADOR</cp:lastModifiedBy>
  <cp:revision>172</cp:revision>
  <cp:lastPrinted>2019-10-09T21:50:00Z</cp:lastPrinted>
  <dcterms:created xsi:type="dcterms:W3CDTF">2019-10-09T21:17:00Z</dcterms:created>
  <dcterms:modified xsi:type="dcterms:W3CDTF">2024-01-22T21:19:00Z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