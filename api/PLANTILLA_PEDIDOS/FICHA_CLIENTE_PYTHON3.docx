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81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7"/>
        <w:gridCol w:w="4873"/>
        <w:gridCol w:w="2088"/>
        <w:gridCol w:w="5106"/>
        <w:gridCol w:w="13"/>
      </w:tblGrid>
      <w:tr w:rsidR="0099165E" w:rsidRPr="004972CF" w:rsidTr="00BA3F37">
        <w:trPr>
          <w:gridAfter w:val="3"/>
          <w:wAfter w:w="7207" w:type="dxa"/>
          <w:trHeight w:val="1577"/>
        </w:trPr>
        <w:tc>
          <w:tcPr>
            <w:tcW w:w="69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165E" w:rsidRPr="009D4D8F" w:rsidRDefault="0099165E" w:rsidP="0099165E">
            <w:pPr>
              <w:pStyle w:val="CompanyName"/>
              <w:rPr>
                <w:lang w:val="es-ES"/>
              </w:rPr>
            </w:pPr>
            <w:r w:rsidRPr="009D4D8F">
              <w:rPr>
                <w:lang w:val="es-ES"/>
              </w:rPr>
              <w:t>{{</w:t>
            </w:r>
            <w:proofErr w:type="spellStart"/>
            <w:r w:rsidRPr="009D4D8F">
              <w:rPr>
                <w:lang w:val="es-ES"/>
              </w:rPr>
              <w:t>rz_empresa</w:t>
            </w:r>
            <w:proofErr w:type="spellEnd"/>
            <w:r w:rsidRPr="009D4D8F">
              <w:rPr>
                <w:lang w:val="es-ES"/>
              </w:rPr>
              <w:t>}}</w:t>
            </w:r>
          </w:p>
          <w:p w:rsidR="0099165E" w:rsidRPr="00B20595" w:rsidRDefault="0099165E" w:rsidP="0099165E">
            <w:pPr>
              <w:rPr>
                <w:rStyle w:val="st"/>
                <w:b/>
                <w:sz w:val="18"/>
                <w:lang w:val="es-ES"/>
              </w:rPr>
            </w:pPr>
            <w:r w:rsidRPr="00B20595">
              <w:rPr>
                <w:b/>
                <w:sz w:val="18"/>
                <w:lang w:val="es-ES"/>
              </w:rPr>
              <w:t xml:space="preserve">RUC </w:t>
            </w:r>
            <w:proofErr w:type="gramStart"/>
            <w:r>
              <w:rPr>
                <w:b/>
                <w:sz w:val="18"/>
                <w:lang w:val="es-ES"/>
              </w:rPr>
              <w:t xml:space="preserve">{{ </w:t>
            </w:r>
            <w:proofErr w:type="spellStart"/>
            <w:r>
              <w:rPr>
                <w:b/>
                <w:sz w:val="18"/>
                <w:lang w:val="es-ES"/>
              </w:rPr>
              <w:t>ruc</w:t>
            </w:r>
            <w:proofErr w:type="gramEnd"/>
            <w:r>
              <w:rPr>
                <w:b/>
                <w:sz w:val="18"/>
                <w:lang w:val="es-ES"/>
              </w:rPr>
              <w:t>_empresa</w:t>
            </w:r>
            <w:proofErr w:type="spellEnd"/>
            <w:r>
              <w:rPr>
                <w:b/>
                <w:sz w:val="18"/>
                <w:lang w:val="es-ES"/>
              </w:rPr>
              <w:t xml:space="preserve"> }}</w:t>
            </w:r>
          </w:p>
          <w:p w:rsidR="0099165E" w:rsidRDefault="0099165E" w:rsidP="0099165E">
            <w:pPr>
              <w:rPr>
                <w:rStyle w:val="st"/>
              </w:rPr>
            </w:pPr>
            <w:r>
              <w:rPr>
                <w:rStyle w:val="st"/>
              </w:rPr>
              <w:t xml:space="preserve">{{ </w:t>
            </w:r>
            <w:proofErr w:type="spellStart"/>
            <w:r>
              <w:rPr>
                <w:rStyle w:val="st"/>
              </w:rPr>
              <w:t>direccion_empresa</w:t>
            </w:r>
            <w:proofErr w:type="spellEnd"/>
            <w:r>
              <w:rPr>
                <w:rStyle w:val="st"/>
              </w:rPr>
              <w:t xml:space="preserve"> }}</w:t>
            </w:r>
          </w:p>
          <w:p w:rsidR="0099165E" w:rsidRDefault="0099165E" w:rsidP="0099165E">
            <w:pPr>
              <w:rPr>
                <w:rStyle w:val="st"/>
              </w:rPr>
            </w:pPr>
            <w:r>
              <w:rPr>
                <w:rStyle w:val="st"/>
              </w:rPr>
              <w:t>{{</w:t>
            </w:r>
            <w:proofErr w:type="spellStart"/>
            <w:r>
              <w:rPr>
                <w:rStyle w:val="st"/>
              </w:rPr>
              <w:t>lugemp</w:t>
            </w:r>
            <w:proofErr w:type="spellEnd"/>
            <w:r>
              <w:rPr>
                <w:rStyle w:val="st"/>
              </w:rPr>
              <w:t>}}</w:t>
            </w:r>
          </w:p>
          <w:p w:rsidR="0099165E" w:rsidRDefault="0099165E" w:rsidP="0099165E">
            <w:pPr>
              <w:rPr>
                <w:rStyle w:val="st"/>
              </w:rPr>
            </w:pPr>
            <w:r>
              <w:rPr>
                <w:rStyle w:val="st"/>
              </w:rPr>
              <w:t>ECUADOR</w:t>
            </w:r>
          </w:p>
          <w:p w:rsidR="0099165E" w:rsidRPr="00B54C9A" w:rsidRDefault="0099165E" w:rsidP="0099165E">
            <w:pPr>
              <w:rPr>
                <w:lang w:val="es-ES"/>
              </w:rPr>
            </w:pPr>
          </w:p>
        </w:tc>
      </w:tr>
      <w:tr w:rsidR="0099165E" w:rsidRPr="00175981" w:rsidTr="00AB3291">
        <w:trPr>
          <w:trHeight w:hRule="exact" w:val="436"/>
        </w:trPr>
        <w:tc>
          <w:tcPr>
            <w:tcW w:w="14168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:rsidR="0099165E" w:rsidRPr="00AB3291" w:rsidRDefault="0099165E" w:rsidP="00413830">
            <w:pPr>
              <w:ind w:left="396" w:right="1250"/>
              <w:jc w:val="center"/>
              <w:rPr>
                <w:b/>
                <w:sz w:val="24"/>
                <w:lang w:val="es-ES"/>
              </w:rPr>
            </w:pPr>
            <w:r w:rsidRPr="00AB3291">
              <w:rPr>
                <w:noProof/>
                <w:sz w:val="16"/>
              </w:rPr>
              <w:drawing>
                <wp:anchor distT="0" distB="0" distL="114300" distR="114300" simplePos="0" relativeHeight="251665408" behindDoc="0" locked="0" layoutInCell="1" allowOverlap="1" wp14:anchorId="652D0C0D" wp14:editId="0C34335B">
                  <wp:simplePos x="0" y="0"/>
                  <wp:positionH relativeFrom="margin">
                    <wp:posOffset>6610977</wp:posOffset>
                  </wp:positionH>
                  <wp:positionV relativeFrom="margin">
                    <wp:posOffset>-1082996</wp:posOffset>
                  </wp:positionV>
                  <wp:extent cx="2305685" cy="772160"/>
                  <wp:effectExtent l="0" t="0" r="0" b="889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685" cy="77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B3291">
              <w:rPr>
                <w:b/>
                <w:sz w:val="24"/>
                <w:lang w:val="es-ES"/>
              </w:rPr>
              <w:t xml:space="preserve">FICHA N° </w:t>
            </w:r>
            <w:proofErr w:type="gramStart"/>
            <w:r w:rsidRPr="00AB3291">
              <w:rPr>
                <w:b/>
                <w:sz w:val="24"/>
                <w:lang w:val="es-ES"/>
              </w:rPr>
              <w:t xml:space="preserve">{{ </w:t>
            </w:r>
            <w:proofErr w:type="spellStart"/>
            <w:r w:rsidRPr="00AB3291">
              <w:rPr>
                <w:b/>
                <w:sz w:val="24"/>
                <w:lang w:val="es-ES"/>
              </w:rPr>
              <w:t>num</w:t>
            </w:r>
            <w:proofErr w:type="gramEnd"/>
            <w:r w:rsidRPr="00AB3291">
              <w:rPr>
                <w:b/>
                <w:sz w:val="24"/>
                <w:lang w:val="es-ES"/>
              </w:rPr>
              <w:t>_ficha</w:t>
            </w:r>
            <w:proofErr w:type="spellEnd"/>
            <w:r w:rsidRPr="00AB3291">
              <w:rPr>
                <w:b/>
                <w:sz w:val="24"/>
                <w:lang w:val="es-ES"/>
              </w:rPr>
              <w:t xml:space="preserve"> }}</w:t>
            </w:r>
          </w:p>
          <w:p w:rsidR="0099165E" w:rsidRDefault="0099165E" w:rsidP="00413830">
            <w:pPr>
              <w:ind w:left="396" w:right="1250"/>
              <w:jc w:val="center"/>
              <w:rPr>
                <w:b/>
                <w:sz w:val="28"/>
                <w:lang w:val="es-ES"/>
              </w:rPr>
            </w:pPr>
          </w:p>
        </w:tc>
      </w:tr>
      <w:tr w:rsidR="00BA3F37" w:rsidRPr="007F5ED1" w:rsidTr="00AB3291">
        <w:trPr>
          <w:gridAfter w:val="1"/>
          <w:wAfter w:w="13" w:type="dxa"/>
          <w:trHeight w:val="348"/>
        </w:trPr>
        <w:tc>
          <w:tcPr>
            <w:tcW w:w="20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9165E" w:rsidRPr="00003E99" w:rsidRDefault="007C5CCD" w:rsidP="00637090">
            <w:pPr>
              <w:tabs>
                <w:tab w:val="right" w:pos="4932"/>
              </w:tabs>
              <w:rPr>
                <w:b/>
                <w:lang w:val="es-ES"/>
              </w:rPr>
            </w:pPr>
            <w:r>
              <w:rPr>
                <w:b/>
                <w:lang w:val="es-ES"/>
              </w:rPr>
              <w:t>Cliente</w:t>
            </w:r>
          </w:p>
        </w:tc>
        <w:tc>
          <w:tcPr>
            <w:tcW w:w="48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9165E" w:rsidRPr="00003E99" w:rsidRDefault="007C5CCD" w:rsidP="00637090">
            <w:pPr>
              <w:tabs>
                <w:tab w:val="right" w:pos="4932"/>
              </w:tabs>
              <w:rPr>
                <w:b/>
                <w:lang w:val="es-ES"/>
              </w:rPr>
            </w:pPr>
            <w:r>
              <w:t xml:space="preserve">{{ </w:t>
            </w:r>
            <w:proofErr w:type="spellStart"/>
            <w:r>
              <w:t>cliente</w:t>
            </w:r>
            <w:proofErr w:type="spellEnd"/>
            <w:r>
              <w:t xml:space="preserve"> }}</w:t>
            </w:r>
          </w:p>
        </w:tc>
        <w:tc>
          <w:tcPr>
            <w:tcW w:w="20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9165E" w:rsidRPr="00003E99" w:rsidRDefault="007C5CCD" w:rsidP="00637090">
            <w:pPr>
              <w:tabs>
                <w:tab w:val="right" w:pos="4932"/>
              </w:tabs>
              <w:rPr>
                <w:b/>
                <w:lang w:val="es-ES"/>
              </w:rPr>
            </w:pPr>
            <w:r>
              <w:rPr>
                <w:b/>
                <w:lang w:val="es-ES"/>
              </w:rPr>
              <w:t>Contacto pago:</w:t>
            </w:r>
          </w:p>
        </w:tc>
        <w:tc>
          <w:tcPr>
            <w:tcW w:w="51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9165E" w:rsidRPr="00BA3F37" w:rsidRDefault="00DF68DC" w:rsidP="00637090">
            <w:pPr>
              <w:tabs>
                <w:tab w:val="right" w:pos="4932"/>
              </w:tabs>
              <w:rPr>
                <w:lang w:val="es-ES"/>
              </w:rPr>
            </w:pPr>
            <w:r w:rsidRPr="00BA3F37">
              <w:rPr>
                <w:lang w:val="es-ES"/>
              </w:rPr>
              <w:t>{{</w:t>
            </w:r>
            <w:proofErr w:type="spellStart"/>
            <w:r w:rsidRPr="00BA3F37">
              <w:rPr>
                <w:lang w:val="es-ES"/>
              </w:rPr>
              <w:t>contacto_pago</w:t>
            </w:r>
            <w:proofErr w:type="spellEnd"/>
            <w:r w:rsidRPr="00BA3F37">
              <w:rPr>
                <w:lang w:val="es-ES"/>
              </w:rPr>
              <w:t>}}</w:t>
            </w:r>
          </w:p>
        </w:tc>
      </w:tr>
      <w:tr w:rsidR="00BA3F37" w:rsidRPr="007F5ED1" w:rsidTr="00AB3291">
        <w:trPr>
          <w:gridAfter w:val="1"/>
          <w:wAfter w:w="13" w:type="dxa"/>
          <w:trHeight w:val="348"/>
        </w:trPr>
        <w:tc>
          <w:tcPr>
            <w:tcW w:w="20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9165E" w:rsidRPr="00003E99" w:rsidRDefault="007C5CCD" w:rsidP="00637090">
            <w:pPr>
              <w:tabs>
                <w:tab w:val="right" w:pos="4932"/>
              </w:tabs>
              <w:rPr>
                <w:b/>
                <w:lang w:val="es-ES"/>
              </w:rPr>
            </w:pPr>
            <w:r>
              <w:rPr>
                <w:b/>
                <w:lang w:val="es-ES"/>
              </w:rPr>
              <w:t>Cédula/RUC</w:t>
            </w:r>
          </w:p>
        </w:tc>
        <w:tc>
          <w:tcPr>
            <w:tcW w:w="48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9165E" w:rsidRPr="00003E99" w:rsidRDefault="007C5CCD" w:rsidP="00637090">
            <w:pPr>
              <w:tabs>
                <w:tab w:val="right" w:pos="4932"/>
              </w:tabs>
              <w:rPr>
                <w:b/>
                <w:lang w:val="es-ES"/>
              </w:rPr>
            </w:pPr>
            <w:r>
              <w:t xml:space="preserve">{{ </w:t>
            </w:r>
            <w:proofErr w:type="spellStart"/>
            <w:r>
              <w:t>identificacion</w:t>
            </w:r>
            <w:proofErr w:type="spellEnd"/>
            <w:r>
              <w:t xml:space="preserve"> }}</w:t>
            </w:r>
          </w:p>
        </w:tc>
        <w:tc>
          <w:tcPr>
            <w:tcW w:w="20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9165E" w:rsidRPr="00003E99" w:rsidRDefault="007C5CCD" w:rsidP="00637090">
            <w:pPr>
              <w:tabs>
                <w:tab w:val="right" w:pos="4932"/>
              </w:tabs>
              <w:rPr>
                <w:b/>
                <w:lang w:val="es-ES"/>
              </w:rPr>
            </w:pPr>
            <w:r>
              <w:rPr>
                <w:b/>
                <w:lang w:val="es-ES"/>
              </w:rPr>
              <w:t>Teléfono pago:</w:t>
            </w:r>
          </w:p>
        </w:tc>
        <w:tc>
          <w:tcPr>
            <w:tcW w:w="51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9165E" w:rsidRPr="00BA3F37" w:rsidRDefault="00DF68DC" w:rsidP="00637090">
            <w:pPr>
              <w:tabs>
                <w:tab w:val="right" w:pos="4932"/>
              </w:tabs>
              <w:rPr>
                <w:lang w:val="es-ES"/>
              </w:rPr>
            </w:pPr>
            <w:r w:rsidRPr="00BA3F37">
              <w:rPr>
                <w:lang w:val="es-ES"/>
              </w:rPr>
              <w:t>{{</w:t>
            </w:r>
            <w:proofErr w:type="spellStart"/>
            <w:r w:rsidRPr="00BA3F37">
              <w:rPr>
                <w:lang w:val="es-ES"/>
              </w:rPr>
              <w:t>tlf_pago</w:t>
            </w:r>
            <w:proofErr w:type="spellEnd"/>
            <w:r w:rsidRPr="00BA3F37">
              <w:rPr>
                <w:lang w:val="es-ES"/>
              </w:rPr>
              <w:t>}}</w:t>
            </w:r>
          </w:p>
        </w:tc>
      </w:tr>
      <w:tr w:rsidR="00BA3F37" w:rsidRPr="007F5ED1" w:rsidTr="00AB3291">
        <w:trPr>
          <w:gridAfter w:val="1"/>
          <w:wAfter w:w="13" w:type="dxa"/>
          <w:trHeight w:val="348"/>
        </w:trPr>
        <w:tc>
          <w:tcPr>
            <w:tcW w:w="20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9165E" w:rsidRPr="00003E99" w:rsidRDefault="007C5CCD" w:rsidP="007C5CCD">
            <w:pPr>
              <w:tabs>
                <w:tab w:val="right" w:pos="4932"/>
              </w:tabs>
              <w:rPr>
                <w:b/>
                <w:lang w:val="es-ES"/>
              </w:rPr>
            </w:pPr>
            <w:r>
              <w:rPr>
                <w:b/>
                <w:lang w:val="es-ES"/>
              </w:rPr>
              <w:t>Dirección</w:t>
            </w:r>
          </w:p>
        </w:tc>
        <w:tc>
          <w:tcPr>
            <w:tcW w:w="48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9165E" w:rsidRPr="00003E99" w:rsidRDefault="00BA3F37" w:rsidP="00BA3F37">
            <w:pPr>
              <w:tabs>
                <w:tab w:val="right" w:pos="4932"/>
              </w:tabs>
              <w:rPr>
                <w:b/>
                <w:lang w:val="es-ES"/>
              </w:rPr>
            </w:pPr>
            <w:r>
              <w:t xml:space="preserve">{{ </w:t>
            </w:r>
            <w:r>
              <w:t>ciudad</w:t>
            </w:r>
            <w:r>
              <w:t xml:space="preserve"> }}</w:t>
            </w:r>
            <w:r>
              <w:t>-</w:t>
            </w:r>
            <w:r w:rsidR="007C5CCD">
              <w:t xml:space="preserve">{{ </w:t>
            </w:r>
            <w:proofErr w:type="spellStart"/>
            <w:r w:rsidR="007C5CCD">
              <w:t>direccion</w:t>
            </w:r>
            <w:proofErr w:type="spellEnd"/>
            <w:r w:rsidR="007C5CCD">
              <w:t xml:space="preserve"> }}</w:t>
            </w:r>
          </w:p>
        </w:tc>
        <w:tc>
          <w:tcPr>
            <w:tcW w:w="20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9165E" w:rsidRPr="00003E99" w:rsidRDefault="007C5CCD" w:rsidP="00637090">
            <w:pPr>
              <w:tabs>
                <w:tab w:val="right" w:pos="4932"/>
              </w:tabs>
              <w:rPr>
                <w:b/>
                <w:lang w:val="es-ES"/>
              </w:rPr>
            </w:pPr>
            <w:r>
              <w:rPr>
                <w:b/>
                <w:lang w:val="es-ES"/>
              </w:rPr>
              <w:t>Contactos compras:</w:t>
            </w:r>
          </w:p>
        </w:tc>
        <w:tc>
          <w:tcPr>
            <w:tcW w:w="51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9165E" w:rsidRPr="00BA3F37" w:rsidRDefault="00DF68DC" w:rsidP="00637090">
            <w:pPr>
              <w:tabs>
                <w:tab w:val="right" w:pos="4932"/>
              </w:tabs>
              <w:rPr>
                <w:lang w:val="es-ES"/>
              </w:rPr>
            </w:pPr>
            <w:r w:rsidRPr="00BA3F37">
              <w:rPr>
                <w:lang w:val="es-ES"/>
              </w:rPr>
              <w:t>{{</w:t>
            </w:r>
            <w:proofErr w:type="spellStart"/>
            <w:r w:rsidRPr="00BA3F37">
              <w:rPr>
                <w:lang w:val="es-ES"/>
              </w:rPr>
              <w:t>contacto_pago</w:t>
            </w:r>
            <w:proofErr w:type="spellEnd"/>
            <w:r w:rsidRPr="00BA3F37">
              <w:rPr>
                <w:lang w:val="es-ES"/>
              </w:rPr>
              <w:t>}}</w:t>
            </w:r>
          </w:p>
        </w:tc>
      </w:tr>
      <w:tr w:rsidR="00BA3F37" w:rsidRPr="007F5ED1" w:rsidTr="00AB3291">
        <w:trPr>
          <w:gridAfter w:val="1"/>
          <w:wAfter w:w="13" w:type="dxa"/>
          <w:trHeight w:val="348"/>
        </w:trPr>
        <w:tc>
          <w:tcPr>
            <w:tcW w:w="20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9165E" w:rsidRPr="00003E99" w:rsidRDefault="007C5CCD" w:rsidP="00637090">
            <w:pPr>
              <w:tabs>
                <w:tab w:val="right" w:pos="4932"/>
              </w:tabs>
              <w:rPr>
                <w:b/>
                <w:lang w:val="es-ES"/>
              </w:rPr>
            </w:pPr>
            <w:r>
              <w:rPr>
                <w:b/>
                <w:lang w:val="es-ES"/>
              </w:rPr>
              <w:t>Teléfono de contacto</w:t>
            </w:r>
          </w:p>
        </w:tc>
        <w:tc>
          <w:tcPr>
            <w:tcW w:w="48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9165E" w:rsidRPr="00003E99" w:rsidRDefault="007C5CCD" w:rsidP="007C5CCD">
            <w:pPr>
              <w:tabs>
                <w:tab w:val="left" w:pos="916"/>
              </w:tabs>
              <w:rPr>
                <w:b/>
                <w:lang w:val="es-ES"/>
              </w:rPr>
            </w:pPr>
            <w:r>
              <w:t xml:space="preserve">{{ </w:t>
            </w:r>
            <w:proofErr w:type="spellStart"/>
            <w:r>
              <w:t>telefono</w:t>
            </w:r>
            <w:proofErr w:type="spellEnd"/>
            <w:r>
              <w:t xml:space="preserve"> }}</w:t>
            </w:r>
          </w:p>
        </w:tc>
        <w:tc>
          <w:tcPr>
            <w:tcW w:w="20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9165E" w:rsidRPr="00003E99" w:rsidRDefault="007C5CCD" w:rsidP="007C5CCD">
            <w:pPr>
              <w:tabs>
                <w:tab w:val="right" w:pos="4932"/>
              </w:tabs>
              <w:rPr>
                <w:b/>
                <w:lang w:val="es-ES"/>
              </w:rPr>
            </w:pPr>
            <w:r>
              <w:rPr>
                <w:b/>
                <w:lang w:val="es-ES"/>
              </w:rPr>
              <w:t>Condiciones de pago:</w:t>
            </w:r>
          </w:p>
        </w:tc>
        <w:tc>
          <w:tcPr>
            <w:tcW w:w="51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9165E" w:rsidRPr="00BA3F37" w:rsidRDefault="00DF68DC" w:rsidP="00637090">
            <w:pPr>
              <w:tabs>
                <w:tab w:val="right" w:pos="4932"/>
              </w:tabs>
              <w:rPr>
                <w:lang w:val="es-ES"/>
              </w:rPr>
            </w:pPr>
            <w:r w:rsidRPr="00BA3F37">
              <w:rPr>
                <w:lang w:val="es-ES"/>
              </w:rPr>
              <w:t>{{</w:t>
            </w:r>
            <w:proofErr w:type="spellStart"/>
            <w:r w:rsidR="00BA3F37" w:rsidRPr="00BA3F37">
              <w:rPr>
                <w:lang w:val="es-ES"/>
              </w:rPr>
              <w:t>cond_pago</w:t>
            </w:r>
            <w:proofErr w:type="spellEnd"/>
            <w:r w:rsidRPr="00BA3F37">
              <w:rPr>
                <w:lang w:val="es-ES"/>
              </w:rPr>
              <w:t>}}</w:t>
            </w:r>
          </w:p>
        </w:tc>
      </w:tr>
      <w:tr w:rsidR="00BA3F37" w:rsidRPr="007F5ED1" w:rsidTr="00AB3291">
        <w:trPr>
          <w:gridAfter w:val="1"/>
          <w:wAfter w:w="13" w:type="dxa"/>
          <w:trHeight w:val="348"/>
        </w:trPr>
        <w:tc>
          <w:tcPr>
            <w:tcW w:w="20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A3F37" w:rsidRPr="00003E99" w:rsidRDefault="00BA3F37" w:rsidP="00BA3F37">
            <w:pPr>
              <w:tabs>
                <w:tab w:val="right" w:pos="4932"/>
              </w:tabs>
              <w:rPr>
                <w:b/>
                <w:lang w:val="es-ES"/>
              </w:rPr>
            </w:pPr>
            <w:r>
              <w:rPr>
                <w:b/>
                <w:lang w:val="es-ES"/>
              </w:rPr>
              <w:t>Correo electrónico</w:t>
            </w:r>
          </w:p>
        </w:tc>
        <w:tc>
          <w:tcPr>
            <w:tcW w:w="48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A3F37" w:rsidRPr="00003E99" w:rsidRDefault="00BA3F37" w:rsidP="00BA3F37">
            <w:pPr>
              <w:tabs>
                <w:tab w:val="left" w:pos="991"/>
              </w:tabs>
              <w:rPr>
                <w:b/>
                <w:lang w:val="es-ES"/>
              </w:rPr>
            </w:pPr>
            <w:r>
              <w:t>{{ email }}</w:t>
            </w:r>
          </w:p>
        </w:tc>
        <w:tc>
          <w:tcPr>
            <w:tcW w:w="20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A3F37" w:rsidRPr="00003E99" w:rsidRDefault="00BA3F37" w:rsidP="00BA3F37">
            <w:pPr>
              <w:tabs>
                <w:tab w:val="right" w:pos="4932"/>
              </w:tabs>
              <w:rPr>
                <w:b/>
                <w:lang w:val="es-ES"/>
              </w:rPr>
            </w:pPr>
            <w:r>
              <w:rPr>
                <w:b/>
                <w:lang w:val="es-ES"/>
              </w:rPr>
              <w:t>Ejecutivo de cuentas:</w:t>
            </w:r>
          </w:p>
        </w:tc>
        <w:tc>
          <w:tcPr>
            <w:tcW w:w="51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A3F37" w:rsidRPr="00BA3F37" w:rsidRDefault="00BA3F37" w:rsidP="00BA3F37">
            <w:pPr>
              <w:tabs>
                <w:tab w:val="right" w:pos="4932"/>
              </w:tabs>
              <w:rPr>
                <w:lang w:val="es-ES"/>
              </w:rPr>
            </w:pPr>
            <w:r w:rsidRPr="00BA3F37">
              <w:rPr>
                <w:lang w:val="es-ES"/>
              </w:rPr>
              <w:t>{{</w:t>
            </w:r>
            <w:r w:rsidRPr="00BA3F37">
              <w:rPr>
                <w:lang w:val="es-ES"/>
              </w:rPr>
              <w:t>Ejecutivo</w:t>
            </w:r>
            <w:r w:rsidRPr="00BA3F37">
              <w:rPr>
                <w:lang w:val="es-ES"/>
              </w:rPr>
              <w:t>}}</w:t>
            </w:r>
          </w:p>
        </w:tc>
      </w:tr>
    </w:tbl>
    <w:p w:rsidR="0037128B" w:rsidRPr="00003E99" w:rsidRDefault="0037128B">
      <w:pPr>
        <w:rPr>
          <w:lang w:val="es-ES"/>
        </w:rPr>
      </w:pPr>
    </w:p>
    <w:p w:rsidR="0093568C" w:rsidRPr="00003E99" w:rsidRDefault="0093568C" w:rsidP="00AB10A5">
      <w:pPr>
        <w:rPr>
          <w:lang w:val="es-ES"/>
        </w:rPr>
      </w:pPr>
    </w:p>
    <w:tbl>
      <w:tblPr>
        <w:tblW w:w="6864" w:type="pct"/>
        <w:tblInd w:w="-5" w:type="dxa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20" w:firstRow="1" w:lastRow="0" w:firstColumn="0" w:lastColumn="0" w:noHBand="0" w:noVBand="0"/>
      </w:tblPr>
      <w:tblGrid>
        <w:gridCol w:w="1412"/>
        <w:gridCol w:w="1282"/>
        <w:gridCol w:w="518"/>
        <w:gridCol w:w="474"/>
        <w:gridCol w:w="567"/>
        <w:gridCol w:w="567"/>
        <w:gridCol w:w="567"/>
        <w:gridCol w:w="567"/>
        <w:gridCol w:w="476"/>
        <w:gridCol w:w="91"/>
        <w:gridCol w:w="567"/>
        <w:gridCol w:w="484"/>
        <w:gridCol w:w="508"/>
        <w:gridCol w:w="201"/>
        <w:gridCol w:w="933"/>
        <w:gridCol w:w="1189"/>
        <w:gridCol w:w="87"/>
        <w:gridCol w:w="992"/>
        <w:gridCol w:w="755"/>
        <w:gridCol w:w="96"/>
        <w:gridCol w:w="1721"/>
        <w:gridCol w:w="121"/>
        <w:gridCol w:w="129"/>
        <w:gridCol w:w="1289"/>
        <w:gridCol w:w="1642"/>
        <w:gridCol w:w="2938"/>
      </w:tblGrid>
      <w:tr w:rsidR="00B30DAB" w:rsidRPr="001E3C2E" w:rsidTr="005E0EE4">
        <w:trPr>
          <w:gridAfter w:val="4"/>
          <w:wAfter w:w="5998" w:type="dxa"/>
          <w:cantSplit/>
          <w:trHeight w:val="105"/>
        </w:trPr>
        <w:tc>
          <w:tcPr>
            <w:tcW w:w="14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B30DAB" w:rsidRPr="002C4FD2" w:rsidRDefault="00B30DAB" w:rsidP="00E7288E">
            <w:pPr>
              <w:pStyle w:val="ColumnHeadings"/>
              <w:ind w:left="-32"/>
              <w:rPr>
                <w:sz w:val="14"/>
                <w:lang w:val="es-ES"/>
              </w:rPr>
            </w:pPr>
            <w:r w:rsidRPr="002C4FD2">
              <w:rPr>
                <w:sz w:val="14"/>
                <w:lang w:val="es-ES"/>
              </w:rPr>
              <w:t>COD</w:t>
            </w:r>
            <w:r>
              <w:rPr>
                <w:sz w:val="14"/>
                <w:lang w:val="es-ES"/>
              </w:rPr>
              <w:t>igo</w:t>
            </w:r>
          </w:p>
        </w:tc>
        <w:tc>
          <w:tcPr>
            <w:tcW w:w="128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B30DAB" w:rsidRPr="002C4FD2" w:rsidRDefault="00B30DAB" w:rsidP="00E7288E">
            <w:pPr>
              <w:pStyle w:val="ColumnHeadings"/>
              <w:ind w:left="-32"/>
              <w:rPr>
                <w:sz w:val="14"/>
                <w:lang w:val="es-ES"/>
              </w:rPr>
            </w:pPr>
            <w:r w:rsidRPr="002C4FD2">
              <w:rPr>
                <w:sz w:val="14"/>
                <w:lang w:val="es-ES"/>
              </w:rPr>
              <w:t>PRODUCTO</w:t>
            </w:r>
          </w:p>
        </w:tc>
        <w:tc>
          <w:tcPr>
            <w:tcW w:w="99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B30DAB" w:rsidRPr="002C4FD2" w:rsidRDefault="00B30DAB" w:rsidP="00B30DAB">
            <w:pPr>
              <w:pStyle w:val="ColumnHeadings"/>
              <w:jc w:val="left"/>
              <w:rPr>
                <w:sz w:val="14"/>
                <w:lang w:val="es-ES"/>
              </w:rPr>
            </w:pPr>
            <w:r>
              <w:rPr>
                <w:sz w:val="14"/>
                <w:lang w:val="es-ES"/>
              </w:rPr>
              <w:t>TROQUEL</w:t>
            </w: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B30DAB" w:rsidRPr="002C4FD2" w:rsidRDefault="00B30DAB" w:rsidP="00E7288E">
            <w:pPr>
              <w:pStyle w:val="ColumnHeadings"/>
              <w:ind w:left="-32"/>
              <w:rPr>
                <w:sz w:val="14"/>
              </w:rPr>
            </w:pPr>
            <w:r>
              <w:rPr>
                <w:sz w:val="14"/>
              </w:rPr>
              <w:t>P1</w:t>
            </w: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B30DAB" w:rsidRPr="002C4FD2" w:rsidRDefault="00B30DAB" w:rsidP="00E7288E">
            <w:pPr>
              <w:pStyle w:val="ColumnHeadings"/>
              <w:ind w:left="-32"/>
              <w:rPr>
                <w:sz w:val="14"/>
              </w:rPr>
            </w:pPr>
            <w:r>
              <w:rPr>
                <w:sz w:val="14"/>
              </w:rPr>
              <w:t>P2</w:t>
            </w: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B30DAB" w:rsidRPr="002C4FD2" w:rsidRDefault="00B30DAB" w:rsidP="00E7288E">
            <w:pPr>
              <w:pStyle w:val="ColumnHeadings"/>
              <w:ind w:left="-32"/>
              <w:rPr>
                <w:sz w:val="14"/>
              </w:rPr>
            </w:pPr>
            <w:r>
              <w:rPr>
                <w:sz w:val="14"/>
              </w:rPr>
              <w:t>P3</w:t>
            </w: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B30DAB" w:rsidRPr="002C4FD2" w:rsidRDefault="00B30DAB" w:rsidP="00E7288E">
            <w:pPr>
              <w:pStyle w:val="ColumnHeadings"/>
              <w:ind w:left="-32"/>
              <w:rPr>
                <w:sz w:val="14"/>
              </w:rPr>
            </w:pPr>
            <w:r>
              <w:rPr>
                <w:sz w:val="14"/>
              </w:rPr>
              <w:t>P4</w:t>
            </w:r>
          </w:p>
        </w:tc>
        <w:tc>
          <w:tcPr>
            <w:tcW w:w="56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B30DAB" w:rsidRPr="002C4FD2" w:rsidRDefault="00B30DAB" w:rsidP="00E7288E">
            <w:pPr>
              <w:pStyle w:val="ColumnHeadings"/>
              <w:ind w:left="-32"/>
              <w:rPr>
                <w:sz w:val="14"/>
              </w:rPr>
            </w:pPr>
            <w:r>
              <w:rPr>
                <w:sz w:val="14"/>
              </w:rPr>
              <w:t>P5</w:t>
            </w: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B30DAB" w:rsidRPr="002C4FD2" w:rsidRDefault="00B30DAB" w:rsidP="00E7288E">
            <w:pPr>
              <w:pStyle w:val="ColumnHeadings"/>
              <w:ind w:left="-32"/>
              <w:rPr>
                <w:sz w:val="14"/>
              </w:rPr>
            </w:pPr>
            <w:r>
              <w:rPr>
                <w:sz w:val="14"/>
              </w:rPr>
              <w:t>P6</w:t>
            </w:r>
          </w:p>
        </w:tc>
        <w:tc>
          <w:tcPr>
            <w:tcW w:w="99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B30DAB" w:rsidRPr="002C4FD2" w:rsidRDefault="00B30DAB" w:rsidP="00E7288E">
            <w:pPr>
              <w:pStyle w:val="ColumnHeadings"/>
              <w:ind w:left="-32"/>
              <w:rPr>
                <w:sz w:val="14"/>
              </w:rPr>
            </w:pPr>
            <w:r>
              <w:rPr>
                <w:sz w:val="14"/>
              </w:rPr>
              <w:t>P7</w:t>
            </w:r>
          </w:p>
        </w:tc>
        <w:tc>
          <w:tcPr>
            <w:tcW w:w="113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B30DAB" w:rsidRPr="002C4FD2" w:rsidRDefault="00B30DAB" w:rsidP="00E7288E">
            <w:pPr>
              <w:pStyle w:val="ColumnHeadings"/>
              <w:ind w:left="-32"/>
              <w:rPr>
                <w:sz w:val="14"/>
              </w:rPr>
            </w:pPr>
            <w:r>
              <w:rPr>
                <w:sz w:val="14"/>
              </w:rPr>
              <w:t>ACABADO</w:t>
            </w:r>
          </w:p>
        </w:tc>
        <w:tc>
          <w:tcPr>
            <w:tcW w:w="127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B30DAB" w:rsidRPr="002C4FD2" w:rsidRDefault="00B30DAB" w:rsidP="00E7288E">
            <w:pPr>
              <w:pStyle w:val="ColumnHeadings"/>
              <w:ind w:left="-32"/>
              <w:rPr>
                <w:sz w:val="14"/>
              </w:rPr>
            </w:pPr>
            <w:r>
              <w:rPr>
                <w:sz w:val="14"/>
              </w:rPr>
              <w:t>dispensado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B30DAB" w:rsidRPr="00B30DAB" w:rsidRDefault="00B30DAB" w:rsidP="00E7288E">
            <w:pPr>
              <w:pStyle w:val="ColumnHeadings"/>
              <w:ind w:left="-32"/>
              <w:rPr>
                <w:sz w:val="14"/>
              </w:rPr>
            </w:pPr>
            <w:r w:rsidRPr="00B30DAB">
              <w:rPr>
                <w:sz w:val="14"/>
              </w:rPr>
              <w:t>emb_ext</w:t>
            </w:r>
          </w:p>
        </w:tc>
        <w:tc>
          <w:tcPr>
            <w:tcW w:w="851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B30DAB" w:rsidRPr="002C4FD2" w:rsidRDefault="00B30DAB" w:rsidP="00E7288E">
            <w:pPr>
              <w:pStyle w:val="ColumnHeadings"/>
              <w:ind w:left="-32"/>
              <w:rPr>
                <w:sz w:val="14"/>
                <w:lang w:val="es-ES"/>
              </w:rPr>
            </w:pPr>
            <w:r>
              <w:rPr>
                <w:sz w:val="14"/>
                <w:lang w:val="es-ES"/>
              </w:rPr>
              <w:t>emb_int</w:t>
            </w:r>
          </w:p>
        </w:tc>
        <w:tc>
          <w:tcPr>
            <w:tcW w:w="184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B30DAB" w:rsidRPr="00473D38" w:rsidRDefault="00B30DAB" w:rsidP="00E7288E">
            <w:pPr>
              <w:pStyle w:val="ColumnHeadings"/>
              <w:ind w:left="-32"/>
              <w:rPr>
                <w:sz w:val="14"/>
                <w:u w:val="single"/>
              </w:rPr>
            </w:pPr>
            <w:r w:rsidRPr="002C4FD2">
              <w:rPr>
                <w:sz w:val="14"/>
                <w:lang w:val="es-ES"/>
              </w:rPr>
              <w:t>oBSERVACIÓN</w:t>
            </w:r>
          </w:p>
        </w:tc>
      </w:tr>
      <w:tr w:rsidR="00B30DAB" w:rsidRPr="002D64D0" w:rsidTr="00B30DAB">
        <w:trPr>
          <w:gridAfter w:val="4"/>
          <w:wAfter w:w="5998" w:type="dxa"/>
          <w:cantSplit/>
          <w:trHeight w:val="196"/>
        </w:trPr>
        <w:tc>
          <w:tcPr>
            <w:tcW w:w="14175" w:type="dxa"/>
            <w:gridSpan w:val="2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30DAB" w:rsidRPr="002D64D0" w:rsidRDefault="00B30DAB" w:rsidP="002D64D0">
            <w:pPr>
              <w:pStyle w:val="Amount"/>
              <w:jc w:val="left"/>
              <w:rPr>
                <w:sz w:val="16"/>
              </w:rPr>
            </w:pPr>
            <w:r w:rsidRPr="00003DE3">
              <w:rPr>
                <w:sz w:val="14"/>
              </w:rPr>
              <w:t>{%</w:t>
            </w:r>
            <w:proofErr w:type="spellStart"/>
            <w:r w:rsidRPr="00003DE3">
              <w:rPr>
                <w:sz w:val="14"/>
              </w:rPr>
              <w:t>tr</w:t>
            </w:r>
            <w:proofErr w:type="spellEnd"/>
            <w:r w:rsidRPr="00003DE3">
              <w:rPr>
                <w:sz w:val="14"/>
              </w:rPr>
              <w:t xml:space="preserve"> </w:t>
            </w:r>
            <w:proofErr w:type="spellStart"/>
            <w:r w:rsidRPr="00003DE3">
              <w:rPr>
                <w:sz w:val="14"/>
              </w:rPr>
              <w:t>for d</w:t>
            </w:r>
            <w:proofErr w:type="spellEnd"/>
            <w:r w:rsidRPr="00003DE3">
              <w:rPr>
                <w:sz w:val="14"/>
              </w:rPr>
              <w:t xml:space="preserve"> in </w:t>
            </w:r>
            <w:proofErr w:type="spellStart"/>
            <w:r w:rsidRPr="00003DE3">
              <w:rPr>
                <w:sz w:val="14"/>
              </w:rPr>
              <w:t>renglones_pedido</w:t>
            </w:r>
            <w:proofErr w:type="spellEnd"/>
            <w:r w:rsidRPr="00003DE3">
              <w:rPr>
                <w:sz w:val="14"/>
              </w:rPr>
              <w:t>%}</w:t>
            </w:r>
          </w:p>
        </w:tc>
      </w:tr>
      <w:tr w:rsidR="00B30DAB" w:rsidRPr="003D342E" w:rsidTr="005E0EE4">
        <w:trPr>
          <w:gridAfter w:val="4"/>
          <w:wAfter w:w="5998" w:type="dxa"/>
          <w:cantSplit/>
          <w:trHeight w:val="196"/>
        </w:trPr>
        <w:tc>
          <w:tcPr>
            <w:tcW w:w="14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30DAB" w:rsidRPr="00003DE3" w:rsidRDefault="00B30DAB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{{ </w:t>
            </w:r>
            <w:proofErr w:type="spellStart"/>
            <w:r w:rsidRPr="00003DE3">
              <w:rPr>
                <w:sz w:val="14"/>
                <w:lang w:val="es-ES"/>
              </w:rPr>
              <w:t>d.codart</w:t>
            </w:r>
            <w:proofErr w:type="spellEnd"/>
            <w:r w:rsidRPr="00003DE3">
              <w:rPr>
                <w:sz w:val="14"/>
                <w:lang w:val="es-ES"/>
              </w:rPr>
              <w:t xml:space="preserve"> }}</w:t>
            </w:r>
          </w:p>
        </w:tc>
        <w:tc>
          <w:tcPr>
            <w:tcW w:w="128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30DAB" w:rsidRPr="00003DE3" w:rsidRDefault="00B30DAB" w:rsidP="00771409">
            <w:pPr>
              <w:jc w:val="center"/>
              <w:rPr>
                <w:sz w:val="14"/>
                <w:lang w:val="es-ES"/>
              </w:rPr>
            </w:pPr>
            <w:proofErr w:type="gramStart"/>
            <w:r w:rsidRPr="00003DE3">
              <w:rPr>
                <w:sz w:val="14"/>
                <w:lang w:val="es-ES"/>
              </w:rPr>
              <w:t xml:space="preserve">{{ </w:t>
            </w:r>
            <w:proofErr w:type="spellStart"/>
            <w:r w:rsidRPr="00003DE3">
              <w:rPr>
                <w:sz w:val="14"/>
                <w:lang w:val="es-ES"/>
              </w:rPr>
              <w:t>d</w:t>
            </w:r>
            <w:proofErr w:type="gramEnd"/>
            <w:r w:rsidRPr="00003DE3">
              <w:rPr>
                <w:sz w:val="14"/>
                <w:lang w:val="es-ES"/>
              </w:rPr>
              <w:t>.nomart</w:t>
            </w:r>
            <w:proofErr w:type="spellEnd"/>
          </w:p>
          <w:p w:rsidR="00B30DAB" w:rsidRPr="00003DE3" w:rsidRDefault="00B30DAB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}}</w:t>
            </w:r>
          </w:p>
        </w:tc>
        <w:tc>
          <w:tcPr>
            <w:tcW w:w="99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30DAB" w:rsidRPr="00003DE3" w:rsidRDefault="00B30DAB" w:rsidP="00771409">
            <w:pPr>
              <w:jc w:val="center"/>
              <w:rPr>
                <w:sz w:val="14"/>
                <w:lang w:val="es-ES"/>
              </w:rPr>
            </w:pPr>
            <w:proofErr w:type="gramStart"/>
            <w:r w:rsidRPr="00003DE3">
              <w:rPr>
                <w:sz w:val="14"/>
                <w:lang w:val="es-ES"/>
              </w:rPr>
              <w:t xml:space="preserve">{{ </w:t>
            </w:r>
            <w:proofErr w:type="spellStart"/>
            <w:r w:rsidRPr="00003DE3">
              <w:rPr>
                <w:sz w:val="14"/>
                <w:lang w:val="es-ES"/>
              </w:rPr>
              <w:t>d</w:t>
            </w:r>
            <w:proofErr w:type="gramEnd"/>
            <w:r w:rsidRPr="00003DE3">
              <w:rPr>
                <w:sz w:val="14"/>
                <w:lang w:val="es-ES"/>
              </w:rPr>
              <w:t>.coduni</w:t>
            </w:r>
            <w:proofErr w:type="spellEnd"/>
          </w:p>
          <w:p w:rsidR="00B30DAB" w:rsidRPr="00003DE3" w:rsidRDefault="00B30DAB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}}</w:t>
            </w: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30DAB" w:rsidRPr="00003DE3" w:rsidRDefault="00AB3291" w:rsidP="00771409">
            <w:pPr>
              <w:jc w:val="center"/>
              <w:rPr>
                <w:sz w:val="14"/>
                <w:lang w:val="es-ES"/>
              </w:rPr>
            </w:pPr>
            <w:r>
              <w:rPr>
                <w:sz w:val="14"/>
                <w:lang w:val="es-ES"/>
              </w:rPr>
              <w:t>{{P1}}</w:t>
            </w: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30DAB" w:rsidRPr="00003DE3" w:rsidRDefault="00AB3291" w:rsidP="00771409">
            <w:pPr>
              <w:jc w:val="center"/>
              <w:rPr>
                <w:sz w:val="14"/>
                <w:lang w:val="es-ES"/>
              </w:rPr>
            </w:pPr>
            <w:r>
              <w:rPr>
                <w:sz w:val="14"/>
                <w:lang w:val="es-ES"/>
              </w:rPr>
              <w:t>{{</w:t>
            </w:r>
            <w:r>
              <w:rPr>
                <w:sz w:val="14"/>
                <w:lang w:val="es-ES"/>
              </w:rPr>
              <w:t>P2</w:t>
            </w:r>
            <w:r>
              <w:rPr>
                <w:sz w:val="14"/>
                <w:lang w:val="es-ES"/>
              </w:rPr>
              <w:t>}}</w:t>
            </w: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30DAB" w:rsidRPr="00003DE3" w:rsidRDefault="00AB3291" w:rsidP="00771409">
            <w:pPr>
              <w:jc w:val="center"/>
              <w:rPr>
                <w:sz w:val="14"/>
                <w:lang w:val="es-ES"/>
              </w:rPr>
            </w:pPr>
            <w:r>
              <w:rPr>
                <w:sz w:val="14"/>
                <w:lang w:val="es-ES"/>
              </w:rPr>
              <w:t>{{</w:t>
            </w:r>
            <w:r>
              <w:rPr>
                <w:sz w:val="14"/>
                <w:lang w:val="es-ES"/>
              </w:rPr>
              <w:t>P3</w:t>
            </w:r>
            <w:r>
              <w:rPr>
                <w:sz w:val="14"/>
                <w:lang w:val="es-ES"/>
              </w:rPr>
              <w:t>}}</w:t>
            </w: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30DAB" w:rsidRPr="00003DE3" w:rsidRDefault="00AB3291" w:rsidP="00771409">
            <w:pPr>
              <w:jc w:val="center"/>
              <w:rPr>
                <w:sz w:val="14"/>
                <w:lang w:val="es-ES"/>
              </w:rPr>
            </w:pPr>
            <w:r>
              <w:rPr>
                <w:sz w:val="14"/>
                <w:lang w:val="es-ES"/>
              </w:rPr>
              <w:t>{{</w:t>
            </w:r>
            <w:r>
              <w:rPr>
                <w:sz w:val="14"/>
                <w:lang w:val="es-ES"/>
              </w:rPr>
              <w:t>P4</w:t>
            </w:r>
            <w:r>
              <w:rPr>
                <w:sz w:val="14"/>
                <w:lang w:val="es-ES"/>
              </w:rPr>
              <w:t>}}</w:t>
            </w:r>
          </w:p>
        </w:tc>
        <w:tc>
          <w:tcPr>
            <w:tcW w:w="56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30DAB" w:rsidRPr="00003DE3" w:rsidRDefault="00AB3291" w:rsidP="00771409">
            <w:pPr>
              <w:jc w:val="center"/>
              <w:rPr>
                <w:sz w:val="14"/>
                <w:lang w:val="es-ES"/>
              </w:rPr>
            </w:pPr>
            <w:r>
              <w:rPr>
                <w:sz w:val="14"/>
                <w:lang w:val="es-ES"/>
              </w:rPr>
              <w:t>{{</w:t>
            </w:r>
            <w:r>
              <w:rPr>
                <w:sz w:val="14"/>
                <w:lang w:val="es-ES"/>
              </w:rPr>
              <w:t>P5</w:t>
            </w:r>
            <w:r>
              <w:rPr>
                <w:sz w:val="14"/>
                <w:lang w:val="es-ES"/>
              </w:rPr>
              <w:t>}}</w:t>
            </w: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30DAB" w:rsidRPr="00003DE3" w:rsidRDefault="00AB3291" w:rsidP="00771409">
            <w:pPr>
              <w:jc w:val="center"/>
              <w:rPr>
                <w:sz w:val="14"/>
                <w:lang w:val="es-ES"/>
              </w:rPr>
            </w:pPr>
            <w:r>
              <w:rPr>
                <w:sz w:val="14"/>
                <w:lang w:val="es-ES"/>
              </w:rPr>
              <w:t>{{</w:t>
            </w:r>
            <w:r>
              <w:rPr>
                <w:sz w:val="14"/>
                <w:lang w:val="es-ES"/>
              </w:rPr>
              <w:t>P6</w:t>
            </w:r>
            <w:r>
              <w:rPr>
                <w:sz w:val="14"/>
                <w:lang w:val="es-ES"/>
              </w:rPr>
              <w:t>}}</w:t>
            </w:r>
          </w:p>
        </w:tc>
        <w:tc>
          <w:tcPr>
            <w:tcW w:w="99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30DAB" w:rsidRPr="00003DE3" w:rsidRDefault="00AB3291" w:rsidP="00771409">
            <w:pPr>
              <w:jc w:val="center"/>
              <w:rPr>
                <w:sz w:val="14"/>
                <w:lang w:val="es-ES"/>
              </w:rPr>
            </w:pPr>
            <w:r>
              <w:rPr>
                <w:sz w:val="14"/>
                <w:lang w:val="es-ES"/>
              </w:rPr>
              <w:t>{{</w:t>
            </w:r>
            <w:r>
              <w:rPr>
                <w:sz w:val="14"/>
                <w:lang w:val="es-ES"/>
              </w:rPr>
              <w:t>P7</w:t>
            </w:r>
            <w:r>
              <w:rPr>
                <w:sz w:val="14"/>
                <w:lang w:val="es-ES"/>
              </w:rPr>
              <w:t>}}</w:t>
            </w:r>
          </w:p>
        </w:tc>
        <w:tc>
          <w:tcPr>
            <w:tcW w:w="113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B30DAB" w:rsidRPr="00AB3291" w:rsidRDefault="00AB3291" w:rsidP="00771409">
            <w:pPr>
              <w:jc w:val="center"/>
              <w:rPr>
                <w:sz w:val="14"/>
                <w:lang w:val="es-ES"/>
              </w:rPr>
            </w:pPr>
            <w:r w:rsidRPr="00AB3291">
              <w:rPr>
                <w:sz w:val="14"/>
                <w:lang w:val="es-ES"/>
              </w:rPr>
              <w:t>{{</w:t>
            </w:r>
            <w:r>
              <w:rPr>
                <w:sz w:val="14"/>
                <w:lang w:val="es-ES"/>
              </w:rPr>
              <w:t>acabado</w:t>
            </w:r>
            <w:r w:rsidRPr="00AB3291">
              <w:rPr>
                <w:sz w:val="14"/>
                <w:lang w:val="es-ES"/>
              </w:rPr>
              <w:t>}}</w:t>
            </w:r>
          </w:p>
        </w:tc>
        <w:tc>
          <w:tcPr>
            <w:tcW w:w="127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30DAB" w:rsidRPr="00003DE3" w:rsidRDefault="00AB3291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AB3291">
              <w:rPr>
                <w:sz w:val="14"/>
                <w:lang w:val="es-ES"/>
              </w:rPr>
              <w:t>{{</w:t>
            </w:r>
            <w:r>
              <w:rPr>
                <w:sz w:val="14"/>
                <w:lang w:val="es-ES"/>
              </w:rPr>
              <w:t>dispensado</w:t>
            </w:r>
            <w:r w:rsidRPr="00AB3291">
              <w:rPr>
                <w:sz w:val="14"/>
                <w:lang w:val="es-ES"/>
              </w:rPr>
              <w:t>}}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30DAB" w:rsidRPr="00003DE3" w:rsidRDefault="00AB3291" w:rsidP="009A15E7">
            <w:pPr>
              <w:ind w:left="191"/>
              <w:jc w:val="center"/>
              <w:rPr>
                <w:sz w:val="14"/>
                <w:lang w:val="es-ES"/>
              </w:rPr>
            </w:pPr>
            <w:bookmarkStart w:id="0" w:name="_GoBack"/>
            <w:bookmarkEnd w:id="0"/>
            <w:r>
              <w:rPr>
                <w:sz w:val="14"/>
                <w:lang w:val="es-ES"/>
              </w:rPr>
              <w:t>{{</w:t>
            </w:r>
            <w:proofErr w:type="spellStart"/>
            <w:r>
              <w:rPr>
                <w:sz w:val="14"/>
                <w:lang w:val="es-ES"/>
              </w:rPr>
              <w:t>emb_ext</w:t>
            </w:r>
            <w:proofErr w:type="spellEnd"/>
            <w:r>
              <w:rPr>
                <w:sz w:val="14"/>
                <w:lang w:val="es-ES"/>
              </w:rPr>
              <w:t>}}</w:t>
            </w:r>
          </w:p>
        </w:tc>
        <w:tc>
          <w:tcPr>
            <w:tcW w:w="851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30DAB" w:rsidRPr="00003DE3" w:rsidRDefault="00AB3291" w:rsidP="00B30DAB">
            <w:pPr>
              <w:jc w:val="center"/>
              <w:rPr>
                <w:sz w:val="14"/>
                <w:u w:val="single"/>
                <w:lang w:val="es-ES"/>
              </w:rPr>
            </w:pPr>
            <w:r>
              <w:rPr>
                <w:sz w:val="14"/>
                <w:lang w:val="es-ES"/>
              </w:rPr>
              <w:t>{{</w:t>
            </w:r>
            <w:proofErr w:type="spellStart"/>
            <w:r>
              <w:rPr>
                <w:sz w:val="14"/>
                <w:lang w:val="es-ES"/>
              </w:rPr>
              <w:t>emb_int</w:t>
            </w:r>
            <w:proofErr w:type="spellEnd"/>
            <w:r>
              <w:rPr>
                <w:sz w:val="14"/>
                <w:lang w:val="es-ES"/>
              </w:rPr>
              <w:t>}}</w:t>
            </w:r>
          </w:p>
        </w:tc>
        <w:tc>
          <w:tcPr>
            <w:tcW w:w="184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B30DAB" w:rsidRPr="00AB3291" w:rsidRDefault="00AB3291" w:rsidP="00B30DAB">
            <w:pPr>
              <w:jc w:val="center"/>
              <w:rPr>
                <w:sz w:val="14"/>
                <w:lang w:val="es-ES"/>
              </w:rPr>
            </w:pPr>
            <w:r w:rsidRPr="00AB3291">
              <w:rPr>
                <w:sz w:val="14"/>
                <w:lang w:val="es-ES"/>
              </w:rPr>
              <w:t>{{</w:t>
            </w:r>
            <w:proofErr w:type="spellStart"/>
            <w:r w:rsidRPr="00AB3291">
              <w:rPr>
                <w:sz w:val="14"/>
                <w:lang w:val="es-ES"/>
              </w:rPr>
              <w:t>observacion</w:t>
            </w:r>
            <w:proofErr w:type="spellEnd"/>
            <w:r w:rsidRPr="00AB3291">
              <w:rPr>
                <w:sz w:val="14"/>
                <w:lang w:val="es-ES"/>
              </w:rPr>
              <w:t>}}</w:t>
            </w:r>
          </w:p>
        </w:tc>
      </w:tr>
      <w:tr w:rsidR="00215FBC" w:rsidRPr="003D342E" w:rsidTr="005E0EE4">
        <w:trPr>
          <w:gridAfter w:val="4"/>
          <w:wAfter w:w="5998" w:type="dxa"/>
          <w:cantSplit/>
          <w:trHeight w:val="196"/>
        </w:trPr>
        <w:tc>
          <w:tcPr>
            <w:tcW w:w="3686" w:type="dxa"/>
            <w:gridSpan w:val="4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15FBC" w:rsidRPr="00003DE3" w:rsidRDefault="00215FBC" w:rsidP="00771409">
            <w:pPr>
              <w:jc w:val="center"/>
              <w:rPr>
                <w:sz w:val="14"/>
                <w:lang w:val="es-ES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15FBC" w:rsidRPr="00003DE3" w:rsidRDefault="00215FBC" w:rsidP="00771409">
            <w:pPr>
              <w:jc w:val="center"/>
              <w:rPr>
                <w:sz w:val="14"/>
                <w:lang w:val="es-ES"/>
              </w:rPr>
            </w:pPr>
            <w:r>
              <w:rPr>
                <w:sz w:val="14"/>
                <w:lang w:val="es-ES"/>
              </w:rPr>
              <w:t>delta</w:t>
            </w: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15FBC" w:rsidRPr="00003DE3" w:rsidRDefault="00215FBC" w:rsidP="00771409">
            <w:pPr>
              <w:jc w:val="center"/>
              <w:rPr>
                <w:sz w:val="14"/>
                <w:lang w:val="es-ES"/>
              </w:rPr>
            </w:pPr>
            <w:r>
              <w:rPr>
                <w:sz w:val="14"/>
                <w:lang w:val="es-ES"/>
              </w:rPr>
              <w:t>delta</w:t>
            </w: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15FBC" w:rsidRPr="00003DE3" w:rsidRDefault="00215FBC" w:rsidP="00771409">
            <w:pPr>
              <w:jc w:val="center"/>
              <w:rPr>
                <w:sz w:val="14"/>
                <w:lang w:val="es-ES"/>
              </w:rPr>
            </w:pPr>
            <w:r>
              <w:rPr>
                <w:sz w:val="14"/>
                <w:lang w:val="es-ES"/>
              </w:rPr>
              <w:t>delta</w:t>
            </w: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15FBC" w:rsidRPr="00003DE3" w:rsidRDefault="00215FBC" w:rsidP="00771409">
            <w:pPr>
              <w:jc w:val="center"/>
              <w:rPr>
                <w:sz w:val="14"/>
                <w:lang w:val="es-ES"/>
              </w:rPr>
            </w:pPr>
            <w:r>
              <w:rPr>
                <w:sz w:val="14"/>
                <w:lang w:val="es-ES"/>
              </w:rPr>
              <w:t>delta</w:t>
            </w:r>
          </w:p>
        </w:tc>
        <w:tc>
          <w:tcPr>
            <w:tcW w:w="56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15FBC" w:rsidRPr="00003DE3" w:rsidRDefault="00215FBC" w:rsidP="00771409">
            <w:pPr>
              <w:jc w:val="center"/>
              <w:rPr>
                <w:sz w:val="14"/>
                <w:lang w:val="es-ES"/>
              </w:rPr>
            </w:pPr>
            <w:r>
              <w:rPr>
                <w:sz w:val="14"/>
                <w:lang w:val="es-ES"/>
              </w:rPr>
              <w:t>delta</w:t>
            </w: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15FBC" w:rsidRPr="00003DE3" w:rsidRDefault="00215FBC" w:rsidP="00771409">
            <w:pPr>
              <w:jc w:val="center"/>
              <w:rPr>
                <w:sz w:val="14"/>
                <w:lang w:val="es-ES"/>
              </w:rPr>
            </w:pPr>
            <w:r>
              <w:rPr>
                <w:sz w:val="14"/>
                <w:lang w:val="es-ES"/>
              </w:rPr>
              <w:t>delta</w:t>
            </w:r>
          </w:p>
        </w:tc>
        <w:tc>
          <w:tcPr>
            <w:tcW w:w="99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15FBC" w:rsidRPr="00003DE3" w:rsidRDefault="00215FBC" w:rsidP="00771409">
            <w:pPr>
              <w:jc w:val="center"/>
              <w:rPr>
                <w:sz w:val="14"/>
                <w:lang w:val="es-ES"/>
              </w:rPr>
            </w:pPr>
            <w:r>
              <w:rPr>
                <w:sz w:val="14"/>
                <w:lang w:val="es-ES"/>
              </w:rPr>
              <w:t>delta</w:t>
            </w:r>
          </w:p>
        </w:tc>
        <w:tc>
          <w:tcPr>
            <w:tcW w:w="6095" w:type="dxa"/>
            <w:gridSpan w:val="9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215FBC" w:rsidRPr="00003DE3" w:rsidRDefault="00215FBC" w:rsidP="00B30DAB">
            <w:pPr>
              <w:jc w:val="center"/>
              <w:rPr>
                <w:sz w:val="14"/>
                <w:u w:val="single"/>
                <w:lang w:val="es-ES"/>
              </w:rPr>
            </w:pPr>
          </w:p>
        </w:tc>
      </w:tr>
      <w:tr w:rsidR="00215FBC" w:rsidRPr="003D342E" w:rsidTr="005E0EE4">
        <w:trPr>
          <w:gridAfter w:val="4"/>
          <w:wAfter w:w="5998" w:type="dxa"/>
          <w:cantSplit/>
          <w:trHeight w:val="196"/>
        </w:trPr>
        <w:tc>
          <w:tcPr>
            <w:tcW w:w="3686" w:type="dxa"/>
            <w:gridSpan w:val="4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15FBC" w:rsidRPr="00003DE3" w:rsidRDefault="00215FBC" w:rsidP="00771409">
            <w:pPr>
              <w:jc w:val="center"/>
              <w:rPr>
                <w:sz w:val="14"/>
                <w:lang w:val="es-ES"/>
              </w:rPr>
            </w:pP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15FBC" w:rsidRDefault="00215FBC" w:rsidP="00771409">
            <w:pPr>
              <w:jc w:val="center"/>
              <w:rPr>
                <w:sz w:val="14"/>
                <w:lang w:val="es-ES"/>
              </w:rPr>
            </w:pPr>
            <w:r>
              <w:rPr>
                <w:sz w:val="14"/>
                <w:lang w:val="es-ES"/>
              </w:rPr>
              <w:t>Ob1</w:t>
            </w: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15FBC" w:rsidRDefault="00215FBC" w:rsidP="00771409">
            <w:pPr>
              <w:jc w:val="center"/>
              <w:rPr>
                <w:sz w:val="14"/>
                <w:lang w:val="es-ES"/>
              </w:rPr>
            </w:pPr>
            <w:r>
              <w:rPr>
                <w:sz w:val="14"/>
                <w:lang w:val="es-ES"/>
              </w:rPr>
              <w:t>Ob2</w:t>
            </w: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15FBC" w:rsidRDefault="00215FBC" w:rsidP="00771409">
            <w:pPr>
              <w:jc w:val="center"/>
              <w:rPr>
                <w:sz w:val="14"/>
                <w:lang w:val="es-ES"/>
              </w:rPr>
            </w:pPr>
            <w:r>
              <w:rPr>
                <w:sz w:val="14"/>
                <w:lang w:val="es-ES"/>
              </w:rPr>
              <w:t>Ob3</w:t>
            </w: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15FBC" w:rsidRDefault="00215FBC" w:rsidP="00771409">
            <w:pPr>
              <w:jc w:val="center"/>
              <w:rPr>
                <w:sz w:val="14"/>
                <w:lang w:val="es-ES"/>
              </w:rPr>
            </w:pPr>
            <w:r>
              <w:rPr>
                <w:sz w:val="14"/>
                <w:lang w:val="es-ES"/>
              </w:rPr>
              <w:t>Ob4</w:t>
            </w:r>
          </w:p>
        </w:tc>
        <w:tc>
          <w:tcPr>
            <w:tcW w:w="56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15FBC" w:rsidRDefault="00215FBC" w:rsidP="00771409">
            <w:pPr>
              <w:jc w:val="center"/>
              <w:rPr>
                <w:sz w:val="14"/>
                <w:lang w:val="es-ES"/>
              </w:rPr>
            </w:pPr>
            <w:r>
              <w:rPr>
                <w:sz w:val="14"/>
                <w:lang w:val="es-ES"/>
              </w:rPr>
              <w:t>Ob5</w:t>
            </w: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15FBC" w:rsidRDefault="00215FBC" w:rsidP="00771409">
            <w:pPr>
              <w:jc w:val="center"/>
              <w:rPr>
                <w:sz w:val="14"/>
                <w:lang w:val="es-ES"/>
              </w:rPr>
            </w:pPr>
            <w:r>
              <w:rPr>
                <w:sz w:val="14"/>
                <w:lang w:val="es-ES"/>
              </w:rPr>
              <w:t>Ob6</w:t>
            </w:r>
          </w:p>
        </w:tc>
        <w:tc>
          <w:tcPr>
            <w:tcW w:w="99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15FBC" w:rsidRDefault="00215FBC" w:rsidP="00771409">
            <w:pPr>
              <w:jc w:val="center"/>
              <w:rPr>
                <w:sz w:val="14"/>
                <w:lang w:val="es-ES"/>
              </w:rPr>
            </w:pPr>
            <w:r>
              <w:rPr>
                <w:sz w:val="14"/>
                <w:lang w:val="es-ES"/>
              </w:rPr>
              <w:t>Ob7</w:t>
            </w:r>
          </w:p>
        </w:tc>
        <w:tc>
          <w:tcPr>
            <w:tcW w:w="6095" w:type="dxa"/>
            <w:gridSpan w:val="9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215FBC" w:rsidRPr="00003DE3" w:rsidRDefault="00215FBC" w:rsidP="00B30DAB">
            <w:pPr>
              <w:jc w:val="center"/>
              <w:rPr>
                <w:sz w:val="14"/>
                <w:u w:val="single"/>
                <w:lang w:val="es-ES"/>
              </w:rPr>
            </w:pPr>
          </w:p>
        </w:tc>
      </w:tr>
      <w:tr w:rsidR="00B30DAB" w:rsidRPr="003D342E" w:rsidTr="00B30DAB">
        <w:trPr>
          <w:gridAfter w:val="4"/>
          <w:wAfter w:w="5998" w:type="dxa"/>
          <w:cantSplit/>
          <w:trHeight w:val="196"/>
        </w:trPr>
        <w:tc>
          <w:tcPr>
            <w:tcW w:w="14175" w:type="dxa"/>
            <w:gridSpan w:val="2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30DAB" w:rsidRPr="003D342E" w:rsidRDefault="00B30DAB" w:rsidP="009A443A">
            <w:pPr>
              <w:rPr>
                <w:sz w:val="16"/>
                <w:lang w:val="es-ES"/>
              </w:rPr>
            </w:pPr>
            <w:r w:rsidRPr="00003DE3">
              <w:rPr>
                <w:sz w:val="14"/>
                <w:lang w:val="es-ES"/>
              </w:rPr>
              <w:t>{%</w:t>
            </w:r>
            <w:proofErr w:type="spellStart"/>
            <w:r w:rsidRPr="00003DE3">
              <w:rPr>
                <w:sz w:val="14"/>
                <w:lang w:val="es-ES"/>
              </w:rPr>
              <w:t>tr</w:t>
            </w:r>
            <w:proofErr w:type="spellEnd"/>
            <w:r w:rsidRPr="00003DE3">
              <w:rPr>
                <w:sz w:val="14"/>
                <w:lang w:val="es-ES"/>
              </w:rPr>
              <w:t xml:space="preserve"> </w:t>
            </w:r>
            <w:proofErr w:type="spellStart"/>
            <w:r w:rsidRPr="009A443A">
              <w:rPr>
                <w:lang w:val="es-ES"/>
              </w:rPr>
              <w:t>endfor</w:t>
            </w:r>
            <w:proofErr w:type="spellEnd"/>
            <w:r w:rsidRPr="00003DE3">
              <w:rPr>
                <w:sz w:val="14"/>
                <w:lang w:val="es-ES"/>
              </w:rPr>
              <w:t xml:space="preserve"> %}</w:t>
            </w:r>
          </w:p>
        </w:tc>
      </w:tr>
      <w:tr w:rsidR="00B30DAB" w:rsidRPr="003D342E" w:rsidTr="00B30DAB">
        <w:trPr>
          <w:cantSplit/>
          <w:trHeight w:val="196"/>
        </w:trPr>
        <w:tc>
          <w:tcPr>
            <w:tcW w:w="32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30DAB" w:rsidRPr="003D342E" w:rsidRDefault="00B30DAB" w:rsidP="009A15E7">
            <w:pPr>
              <w:pStyle w:val="Ttulo2"/>
              <w:ind w:left="880"/>
              <w:rPr>
                <w:lang w:val="es-ES"/>
              </w:rPr>
            </w:pPr>
          </w:p>
        </w:tc>
        <w:tc>
          <w:tcPr>
            <w:tcW w:w="321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B30DAB" w:rsidRPr="003D342E" w:rsidRDefault="00B30DAB" w:rsidP="009A15E7">
            <w:pPr>
              <w:pStyle w:val="Ttulo2"/>
              <w:ind w:left="880"/>
              <w:rPr>
                <w:lang w:val="es-ES"/>
              </w:rPr>
            </w:pPr>
          </w:p>
        </w:tc>
        <w:tc>
          <w:tcPr>
            <w:tcW w:w="114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30DAB" w:rsidRPr="003D342E" w:rsidRDefault="00B30DAB" w:rsidP="009A15E7">
            <w:pPr>
              <w:pStyle w:val="Ttulo2"/>
              <w:ind w:left="880"/>
              <w:rPr>
                <w:lang w:val="es-ES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30DAB" w:rsidRPr="003D342E" w:rsidRDefault="00B30DAB" w:rsidP="009A15E7">
            <w:pPr>
              <w:pStyle w:val="Ttulo2"/>
              <w:ind w:left="880"/>
              <w:rPr>
                <w:lang w:val="es-ES"/>
              </w:rPr>
            </w:pPr>
          </w:p>
        </w:tc>
        <w:tc>
          <w:tcPr>
            <w:tcW w:w="21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30DAB" w:rsidRPr="003D342E" w:rsidRDefault="00B30DAB" w:rsidP="009A15E7">
            <w:pPr>
              <w:pStyle w:val="Ttulo2"/>
              <w:ind w:left="880"/>
              <w:rPr>
                <w:lang w:val="es-ES"/>
              </w:rPr>
            </w:pPr>
          </w:p>
        </w:tc>
        <w:tc>
          <w:tcPr>
            <w:tcW w:w="18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30DAB" w:rsidRPr="003D342E" w:rsidRDefault="00B30DAB" w:rsidP="009A15E7">
            <w:pPr>
              <w:pStyle w:val="Ttulo2"/>
              <w:ind w:left="880"/>
              <w:rPr>
                <w:lang w:val="es-ES"/>
              </w:rPr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30DAB" w:rsidRPr="003D342E" w:rsidRDefault="00B30DAB" w:rsidP="009A15E7">
            <w:pPr>
              <w:pStyle w:val="Ttulo2"/>
              <w:ind w:left="880"/>
              <w:rPr>
                <w:lang w:val="es-ES"/>
              </w:rPr>
            </w:pPr>
          </w:p>
        </w:tc>
        <w:tc>
          <w:tcPr>
            <w:tcW w:w="2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30DAB" w:rsidRPr="003D342E" w:rsidRDefault="00B30DAB" w:rsidP="009A15E7">
            <w:pPr>
              <w:pStyle w:val="Ttulo2"/>
              <w:ind w:left="880"/>
              <w:rPr>
                <w:lang w:val="es-ES"/>
              </w:rPr>
            </w:pPr>
          </w:p>
        </w:tc>
        <w:tc>
          <w:tcPr>
            <w:tcW w:w="12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30DAB" w:rsidRPr="003D342E" w:rsidRDefault="00B30DAB" w:rsidP="009A15E7">
            <w:pPr>
              <w:pStyle w:val="Ttulo2"/>
              <w:ind w:left="880"/>
              <w:rPr>
                <w:lang w:val="es-ES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</w:tcPr>
          <w:p w:rsidR="00B30DAB" w:rsidRPr="003D342E" w:rsidRDefault="00B30DAB" w:rsidP="002C4FD2">
            <w:pPr>
              <w:pStyle w:val="Ttulo2"/>
              <w:rPr>
                <w:b/>
                <w:sz w:val="14"/>
                <w:lang w:val="es-ES"/>
              </w:rPr>
            </w:pPr>
          </w:p>
        </w:tc>
        <w:tc>
          <w:tcPr>
            <w:tcW w:w="293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B30DAB" w:rsidRPr="003D342E" w:rsidRDefault="00B30DAB" w:rsidP="005A1B59">
            <w:pPr>
              <w:pStyle w:val="Amount"/>
              <w:jc w:val="center"/>
              <w:rPr>
                <w:lang w:val="es-ES"/>
              </w:rPr>
            </w:pPr>
          </w:p>
        </w:tc>
      </w:tr>
      <w:tr w:rsidR="00B30DAB" w:rsidRPr="007F5ED1" w:rsidTr="00B30DAB">
        <w:trPr>
          <w:cantSplit/>
          <w:trHeight w:val="196"/>
        </w:trPr>
        <w:tc>
          <w:tcPr>
            <w:tcW w:w="32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30DAB" w:rsidRPr="003D342E" w:rsidRDefault="00B30DAB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321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B30DAB" w:rsidRPr="003D342E" w:rsidRDefault="00B30DAB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114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30DAB" w:rsidRPr="003D342E" w:rsidRDefault="00B30DAB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30DAB" w:rsidRPr="003D342E" w:rsidRDefault="00B30DAB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21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30DAB" w:rsidRPr="003D342E" w:rsidRDefault="00B30DAB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18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30DAB" w:rsidRPr="003D342E" w:rsidRDefault="00B30DAB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30DAB" w:rsidRPr="003D342E" w:rsidRDefault="00B30DAB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2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30DAB" w:rsidRPr="003D342E" w:rsidRDefault="00B30DAB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128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30DAB" w:rsidRPr="003D342E" w:rsidRDefault="00B30DAB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</w:tcPr>
          <w:p w:rsidR="00B30DAB" w:rsidRPr="003D342E" w:rsidRDefault="00B30DAB" w:rsidP="00744272">
            <w:pPr>
              <w:pStyle w:val="Ttulo2"/>
              <w:rPr>
                <w:b/>
                <w:sz w:val="14"/>
                <w:lang w:val="es-ES"/>
              </w:rPr>
            </w:pPr>
          </w:p>
        </w:tc>
        <w:tc>
          <w:tcPr>
            <w:tcW w:w="293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B30DAB" w:rsidRPr="003D342E" w:rsidRDefault="00B30DAB" w:rsidP="00423652">
            <w:pPr>
              <w:pStyle w:val="Amount"/>
              <w:jc w:val="center"/>
              <w:rPr>
                <w:lang w:val="es-ES"/>
              </w:rPr>
            </w:pPr>
          </w:p>
        </w:tc>
      </w:tr>
      <w:tr w:rsidR="00B30DAB" w:rsidRPr="007F5ED1" w:rsidTr="00B30DAB">
        <w:trPr>
          <w:cantSplit/>
          <w:trHeight w:val="196"/>
        </w:trPr>
        <w:tc>
          <w:tcPr>
            <w:tcW w:w="32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30DAB" w:rsidRPr="003D342E" w:rsidRDefault="00B30DAB" w:rsidP="009A443A">
            <w:pPr>
              <w:pStyle w:val="Ttulo2"/>
              <w:rPr>
                <w:lang w:val="es-ES"/>
              </w:rPr>
            </w:pPr>
          </w:p>
        </w:tc>
        <w:tc>
          <w:tcPr>
            <w:tcW w:w="321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B30DAB" w:rsidRPr="003D342E" w:rsidRDefault="00B30DAB" w:rsidP="009A443A">
            <w:pPr>
              <w:pStyle w:val="Ttulo2"/>
              <w:rPr>
                <w:lang w:val="es-ES"/>
              </w:rPr>
            </w:pPr>
          </w:p>
        </w:tc>
        <w:tc>
          <w:tcPr>
            <w:tcW w:w="114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30DAB" w:rsidRPr="003D342E" w:rsidRDefault="00B30DAB" w:rsidP="009A443A">
            <w:pPr>
              <w:pStyle w:val="Ttulo2"/>
              <w:rPr>
                <w:lang w:val="es-ES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30DAB" w:rsidRPr="003D342E" w:rsidRDefault="00B30DAB" w:rsidP="009A443A">
            <w:pPr>
              <w:pStyle w:val="Ttulo2"/>
              <w:rPr>
                <w:lang w:val="es-ES"/>
              </w:rPr>
            </w:pPr>
          </w:p>
        </w:tc>
        <w:tc>
          <w:tcPr>
            <w:tcW w:w="21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30DAB" w:rsidRPr="003D342E" w:rsidRDefault="00B30DAB" w:rsidP="009A443A">
            <w:pPr>
              <w:pStyle w:val="Ttulo2"/>
              <w:rPr>
                <w:lang w:val="es-ES"/>
              </w:rPr>
            </w:pPr>
          </w:p>
        </w:tc>
        <w:tc>
          <w:tcPr>
            <w:tcW w:w="18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30DAB" w:rsidRPr="003D342E" w:rsidRDefault="00B30DAB" w:rsidP="009A443A">
            <w:pPr>
              <w:pStyle w:val="Ttulo2"/>
              <w:rPr>
                <w:lang w:val="es-ES"/>
              </w:rPr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30DAB" w:rsidRPr="003D342E" w:rsidRDefault="00B30DAB" w:rsidP="009A443A">
            <w:pPr>
              <w:pStyle w:val="Ttulo2"/>
              <w:rPr>
                <w:lang w:val="es-ES"/>
              </w:rPr>
            </w:pPr>
          </w:p>
        </w:tc>
        <w:tc>
          <w:tcPr>
            <w:tcW w:w="2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30DAB" w:rsidRPr="003D342E" w:rsidRDefault="00B30DAB" w:rsidP="009A443A">
            <w:pPr>
              <w:pStyle w:val="Ttulo2"/>
              <w:rPr>
                <w:lang w:val="es-ES"/>
              </w:rPr>
            </w:pPr>
          </w:p>
        </w:tc>
        <w:tc>
          <w:tcPr>
            <w:tcW w:w="128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30DAB" w:rsidRPr="003D342E" w:rsidRDefault="00B30DAB" w:rsidP="009A443A">
            <w:pPr>
              <w:pStyle w:val="Ttulo2"/>
              <w:rPr>
                <w:lang w:val="es-ES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</w:tcPr>
          <w:p w:rsidR="00B30DAB" w:rsidRPr="003D342E" w:rsidRDefault="00B30DAB" w:rsidP="009A443A">
            <w:pPr>
              <w:pStyle w:val="Ttulo2"/>
              <w:rPr>
                <w:b/>
                <w:sz w:val="14"/>
                <w:lang w:val="es-ES"/>
              </w:rPr>
            </w:pPr>
          </w:p>
        </w:tc>
        <w:tc>
          <w:tcPr>
            <w:tcW w:w="293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B30DAB" w:rsidRPr="007F5ED1" w:rsidRDefault="00B30DAB" w:rsidP="009A443A">
            <w:pPr>
              <w:pStyle w:val="Amount"/>
              <w:jc w:val="center"/>
              <w:rPr>
                <w:b/>
                <w:lang w:val="es-ES"/>
              </w:rPr>
            </w:pPr>
          </w:p>
        </w:tc>
      </w:tr>
    </w:tbl>
    <w:tbl>
      <w:tblPr>
        <w:tblpPr w:leftFromText="180" w:rightFromText="180" w:vertAnchor="text" w:tblpY="373"/>
        <w:tblW w:w="4821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43" w:type="dxa"/>
          <w:left w:w="115" w:type="dxa"/>
          <w:bottom w:w="43" w:type="dxa"/>
          <w:right w:w="115" w:type="dxa"/>
        </w:tblCellMar>
        <w:tblLook w:val="0020" w:firstRow="1" w:lastRow="0" w:firstColumn="0" w:lastColumn="0" w:noHBand="0" w:noVBand="0"/>
      </w:tblPr>
      <w:tblGrid>
        <w:gridCol w:w="14169"/>
      </w:tblGrid>
      <w:tr w:rsidR="007C5E85" w:rsidRPr="001E3C2E" w:rsidTr="00B30DAB">
        <w:trPr>
          <w:cantSplit/>
          <w:trHeight w:val="287"/>
        </w:trPr>
        <w:tc>
          <w:tcPr>
            <w:tcW w:w="141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7C5E85" w:rsidRPr="002C4FD2" w:rsidRDefault="008076C7" w:rsidP="007C5E85">
            <w:pPr>
              <w:pStyle w:val="ColumnHeadings"/>
              <w:jc w:val="left"/>
              <w:rPr>
                <w:sz w:val="14"/>
              </w:rPr>
            </w:pPr>
            <w:r>
              <w:rPr>
                <w:sz w:val="14"/>
              </w:rPr>
              <w:t>observacion adicional</w:t>
            </w:r>
          </w:p>
        </w:tc>
      </w:tr>
      <w:tr w:rsidR="007C5E85" w:rsidRPr="007F5ED1" w:rsidTr="00B30DAB">
        <w:trPr>
          <w:cantSplit/>
          <w:trHeight w:val="67"/>
        </w:trPr>
        <w:tc>
          <w:tcPr>
            <w:tcW w:w="141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712F52" w:rsidRPr="007F5ED1" w:rsidRDefault="00C03FA1" w:rsidP="007C5E85">
            <w:pPr>
              <w:pStyle w:val="Amount"/>
              <w:jc w:val="left"/>
              <w:rPr>
                <w:b/>
                <w:sz w:val="14"/>
                <w:lang w:val="es-ES"/>
              </w:rPr>
            </w:pPr>
            <w:r w:rsidRPr="007F5ED1">
              <w:rPr>
                <w:b/>
                <w:sz w:val="14"/>
                <w:lang w:val="es-ES"/>
              </w:rPr>
              <w:t>OBSERVACION</w:t>
            </w:r>
            <w:r w:rsidR="004E10EC" w:rsidRPr="007F5ED1">
              <w:rPr>
                <w:b/>
                <w:sz w:val="14"/>
                <w:lang w:val="es-ES"/>
              </w:rPr>
              <w:t>ES</w:t>
            </w:r>
            <w:r w:rsidRPr="007F5ED1">
              <w:rPr>
                <w:b/>
                <w:sz w:val="14"/>
                <w:lang w:val="es-ES"/>
              </w:rPr>
              <w:t>:</w:t>
            </w:r>
            <w:r w:rsidR="006910CC" w:rsidRPr="007F5ED1">
              <w:rPr>
                <w:b/>
                <w:sz w:val="14"/>
                <w:lang w:val="es-ES"/>
              </w:rPr>
              <w:t xml:space="preserve"> </w:t>
            </w:r>
          </w:p>
          <w:p w:rsidR="00F34D16" w:rsidRDefault="00C34B14" w:rsidP="007C5E85">
            <w:pPr>
              <w:pStyle w:val="Amount"/>
              <w:jc w:val="left"/>
              <w:rPr>
                <w:sz w:val="14"/>
                <w:lang w:val="es-ES"/>
              </w:rPr>
            </w:pPr>
            <w:proofErr w:type="gramStart"/>
            <w:r w:rsidRPr="007F5ED1">
              <w:rPr>
                <w:sz w:val="14"/>
                <w:lang w:val="es-ES"/>
              </w:rPr>
              <w:t xml:space="preserve">{{ </w:t>
            </w:r>
            <w:proofErr w:type="spellStart"/>
            <w:r w:rsidRPr="007F5ED1">
              <w:rPr>
                <w:sz w:val="14"/>
                <w:lang w:val="es-ES"/>
              </w:rPr>
              <w:t>observ</w:t>
            </w:r>
            <w:proofErr w:type="spellEnd"/>
            <w:proofErr w:type="gramEnd"/>
            <w:r w:rsidRPr="007F5ED1">
              <w:rPr>
                <w:sz w:val="14"/>
                <w:lang w:val="es-ES"/>
              </w:rPr>
              <w:t xml:space="preserve"> }}</w:t>
            </w:r>
          </w:p>
          <w:p w:rsidR="007F5ED1" w:rsidRDefault="007F5ED1" w:rsidP="007C5E85">
            <w:pPr>
              <w:pStyle w:val="Amount"/>
              <w:jc w:val="left"/>
              <w:rPr>
                <w:sz w:val="14"/>
                <w:lang w:val="es-ES"/>
              </w:rPr>
            </w:pPr>
          </w:p>
          <w:p w:rsidR="007F5ED1" w:rsidRPr="007F5ED1" w:rsidRDefault="007F5ED1" w:rsidP="007C5E85">
            <w:pPr>
              <w:pStyle w:val="Amount"/>
              <w:jc w:val="left"/>
              <w:rPr>
                <w:sz w:val="14"/>
                <w:lang w:val="es-ES"/>
              </w:rPr>
            </w:pPr>
          </w:p>
          <w:p w:rsidR="00F34D16" w:rsidRPr="007F5ED1" w:rsidRDefault="00F34D16" w:rsidP="007C5E85">
            <w:pPr>
              <w:pStyle w:val="Amount"/>
              <w:jc w:val="left"/>
              <w:rPr>
                <w:b/>
                <w:sz w:val="14"/>
                <w:lang w:val="es-ES"/>
              </w:rPr>
            </w:pPr>
          </w:p>
        </w:tc>
      </w:tr>
    </w:tbl>
    <w:p w:rsidR="0099165E" w:rsidRPr="009D4D8F" w:rsidRDefault="0099165E" w:rsidP="0099165E">
      <w:pPr>
        <w:pStyle w:val="CompanyName"/>
        <w:rPr>
          <w:lang w:val="es-ES"/>
        </w:rPr>
      </w:pPr>
      <w:r>
        <w:rPr>
          <w:lang w:val="es-ES"/>
        </w:rPr>
        <w:tab/>
      </w:r>
    </w:p>
    <w:p w:rsidR="00637090" w:rsidRPr="007F5ED1" w:rsidRDefault="00637090" w:rsidP="0099165E">
      <w:pPr>
        <w:pStyle w:val="ThankYou"/>
        <w:tabs>
          <w:tab w:val="left" w:pos="904"/>
        </w:tabs>
        <w:ind w:left="426"/>
        <w:jc w:val="left"/>
        <w:rPr>
          <w:lang w:val="es-ES"/>
        </w:rPr>
      </w:pPr>
    </w:p>
    <w:sectPr w:rsidR="00637090" w:rsidRPr="007F5ED1" w:rsidSect="00613944">
      <w:pgSz w:w="15840" w:h="12240" w:orient="landscape"/>
      <w:pgMar w:top="567" w:right="568" w:bottom="333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274B" w:rsidRDefault="00D5274B" w:rsidP="005E053E">
      <w:pPr>
        <w:spacing w:line="240" w:lineRule="auto"/>
      </w:pPr>
      <w:r>
        <w:separator/>
      </w:r>
    </w:p>
  </w:endnote>
  <w:endnote w:type="continuationSeparator" w:id="0">
    <w:p w:rsidR="00D5274B" w:rsidRDefault="00D5274B" w:rsidP="005E05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274B" w:rsidRDefault="00D5274B" w:rsidP="005E053E">
      <w:pPr>
        <w:spacing w:line="240" w:lineRule="auto"/>
      </w:pPr>
      <w:r>
        <w:separator/>
      </w:r>
    </w:p>
  </w:footnote>
  <w:footnote w:type="continuationSeparator" w:id="0">
    <w:p w:rsidR="00D5274B" w:rsidRDefault="00D5274B" w:rsidP="005E053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CF3"/>
    <w:rsid w:val="00003DE3"/>
    <w:rsid w:val="00003E99"/>
    <w:rsid w:val="00016975"/>
    <w:rsid w:val="00020788"/>
    <w:rsid w:val="00033338"/>
    <w:rsid w:val="00052D4F"/>
    <w:rsid w:val="00061A46"/>
    <w:rsid w:val="000826D6"/>
    <w:rsid w:val="0008697E"/>
    <w:rsid w:val="000A1130"/>
    <w:rsid w:val="000A3752"/>
    <w:rsid w:val="000A3F38"/>
    <w:rsid w:val="000B5587"/>
    <w:rsid w:val="000C1511"/>
    <w:rsid w:val="000E31BD"/>
    <w:rsid w:val="001034A4"/>
    <w:rsid w:val="00120EAC"/>
    <w:rsid w:val="00164C43"/>
    <w:rsid w:val="00174CE5"/>
    <w:rsid w:val="00175981"/>
    <w:rsid w:val="001808EA"/>
    <w:rsid w:val="001922F9"/>
    <w:rsid w:val="00195811"/>
    <w:rsid w:val="001A1101"/>
    <w:rsid w:val="001B0A03"/>
    <w:rsid w:val="001B6158"/>
    <w:rsid w:val="001C5AD9"/>
    <w:rsid w:val="001E035B"/>
    <w:rsid w:val="001E1635"/>
    <w:rsid w:val="001E39B3"/>
    <w:rsid w:val="001E3C2E"/>
    <w:rsid w:val="001F01CD"/>
    <w:rsid w:val="001F3EEC"/>
    <w:rsid w:val="0021009B"/>
    <w:rsid w:val="00215FBC"/>
    <w:rsid w:val="00225606"/>
    <w:rsid w:val="00233691"/>
    <w:rsid w:val="00245232"/>
    <w:rsid w:val="002601DF"/>
    <w:rsid w:val="00261D18"/>
    <w:rsid w:val="00291467"/>
    <w:rsid w:val="002B1B2A"/>
    <w:rsid w:val="002B6D04"/>
    <w:rsid w:val="002C4D28"/>
    <w:rsid w:val="002C4FD2"/>
    <w:rsid w:val="002C5273"/>
    <w:rsid w:val="002D2368"/>
    <w:rsid w:val="002D2412"/>
    <w:rsid w:val="002D64D0"/>
    <w:rsid w:val="00305185"/>
    <w:rsid w:val="00325294"/>
    <w:rsid w:val="003303DE"/>
    <w:rsid w:val="00341D54"/>
    <w:rsid w:val="003472C0"/>
    <w:rsid w:val="0036738E"/>
    <w:rsid w:val="0037128B"/>
    <w:rsid w:val="003813A2"/>
    <w:rsid w:val="003900FD"/>
    <w:rsid w:val="003C21BD"/>
    <w:rsid w:val="003C65F7"/>
    <w:rsid w:val="003C78FF"/>
    <w:rsid w:val="003D2FFA"/>
    <w:rsid w:val="003D342E"/>
    <w:rsid w:val="003E59BD"/>
    <w:rsid w:val="003F03CA"/>
    <w:rsid w:val="00403EC6"/>
    <w:rsid w:val="00413830"/>
    <w:rsid w:val="00420781"/>
    <w:rsid w:val="00423652"/>
    <w:rsid w:val="00441BF6"/>
    <w:rsid w:val="004547BE"/>
    <w:rsid w:val="00463D5B"/>
    <w:rsid w:val="00471AD5"/>
    <w:rsid w:val="00473D38"/>
    <w:rsid w:val="00473FA7"/>
    <w:rsid w:val="004972CF"/>
    <w:rsid w:val="004A0F77"/>
    <w:rsid w:val="004A7672"/>
    <w:rsid w:val="004D3905"/>
    <w:rsid w:val="004D75E1"/>
    <w:rsid w:val="004E0396"/>
    <w:rsid w:val="004E10EC"/>
    <w:rsid w:val="005044AA"/>
    <w:rsid w:val="00507E84"/>
    <w:rsid w:val="005340E2"/>
    <w:rsid w:val="005535A2"/>
    <w:rsid w:val="00555CC2"/>
    <w:rsid w:val="00557E32"/>
    <w:rsid w:val="00565A62"/>
    <w:rsid w:val="00571F42"/>
    <w:rsid w:val="00580789"/>
    <w:rsid w:val="00586B07"/>
    <w:rsid w:val="00592EA3"/>
    <w:rsid w:val="005935F7"/>
    <w:rsid w:val="005A1B59"/>
    <w:rsid w:val="005A6D66"/>
    <w:rsid w:val="005B4A43"/>
    <w:rsid w:val="005B5B8F"/>
    <w:rsid w:val="005C7523"/>
    <w:rsid w:val="005E053E"/>
    <w:rsid w:val="005E0EE4"/>
    <w:rsid w:val="005E5DAC"/>
    <w:rsid w:val="005F0CFC"/>
    <w:rsid w:val="005F5A69"/>
    <w:rsid w:val="00613944"/>
    <w:rsid w:val="00621A2B"/>
    <w:rsid w:val="00621F5C"/>
    <w:rsid w:val="00626CE4"/>
    <w:rsid w:val="00627777"/>
    <w:rsid w:val="00630A1E"/>
    <w:rsid w:val="00637090"/>
    <w:rsid w:val="00641851"/>
    <w:rsid w:val="006910CC"/>
    <w:rsid w:val="00692F74"/>
    <w:rsid w:val="0069535A"/>
    <w:rsid w:val="006B12A8"/>
    <w:rsid w:val="006D1A5E"/>
    <w:rsid w:val="006D4C5D"/>
    <w:rsid w:val="006D4DF7"/>
    <w:rsid w:val="006E2861"/>
    <w:rsid w:val="00706294"/>
    <w:rsid w:val="00712F52"/>
    <w:rsid w:val="00716C8B"/>
    <w:rsid w:val="00721BC2"/>
    <w:rsid w:val="007338F1"/>
    <w:rsid w:val="00737BAF"/>
    <w:rsid w:val="00744272"/>
    <w:rsid w:val="00767D32"/>
    <w:rsid w:val="00771409"/>
    <w:rsid w:val="00787860"/>
    <w:rsid w:val="00793C6F"/>
    <w:rsid w:val="007A4162"/>
    <w:rsid w:val="007A6895"/>
    <w:rsid w:val="007B1BFA"/>
    <w:rsid w:val="007B7A26"/>
    <w:rsid w:val="007C5CCD"/>
    <w:rsid w:val="007C5E85"/>
    <w:rsid w:val="007C68FB"/>
    <w:rsid w:val="007D7FBF"/>
    <w:rsid w:val="007E6F94"/>
    <w:rsid w:val="007F2F84"/>
    <w:rsid w:val="007F3D8D"/>
    <w:rsid w:val="007F5ED1"/>
    <w:rsid w:val="00804F4D"/>
    <w:rsid w:val="008076C7"/>
    <w:rsid w:val="00807B4B"/>
    <w:rsid w:val="008211E4"/>
    <w:rsid w:val="00823B44"/>
    <w:rsid w:val="0085640F"/>
    <w:rsid w:val="00863994"/>
    <w:rsid w:val="00871718"/>
    <w:rsid w:val="00883E41"/>
    <w:rsid w:val="0089496E"/>
    <w:rsid w:val="008964B0"/>
    <w:rsid w:val="008C1DFD"/>
    <w:rsid w:val="008C3A18"/>
    <w:rsid w:val="008C4F21"/>
    <w:rsid w:val="008D2D8C"/>
    <w:rsid w:val="008E50C8"/>
    <w:rsid w:val="00903A91"/>
    <w:rsid w:val="00903E78"/>
    <w:rsid w:val="00914CC4"/>
    <w:rsid w:val="00931908"/>
    <w:rsid w:val="00932607"/>
    <w:rsid w:val="0093568C"/>
    <w:rsid w:val="00952882"/>
    <w:rsid w:val="009740C1"/>
    <w:rsid w:val="0098166D"/>
    <w:rsid w:val="00983AB2"/>
    <w:rsid w:val="00985A71"/>
    <w:rsid w:val="0099165E"/>
    <w:rsid w:val="009931F6"/>
    <w:rsid w:val="009A15E7"/>
    <w:rsid w:val="009A443A"/>
    <w:rsid w:val="009B1EC5"/>
    <w:rsid w:val="009B4093"/>
    <w:rsid w:val="009B5B21"/>
    <w:rsid w:val="009B6957"/>
    <w:rsid w:val="009D4D8F"/>
    <w:rsid w:val="00A378F6"/>
    <w:rsid w:val="00A67B29"/>
    <w:rsid w:val="00A76E4E"/>
    <w:rsid w:val="00A85B2D"/>
    <w:rsid w:val="00A9535E"/>
    <w:rsid w:val="00AA2A96"/>
    <w:rsid w:val="00AB03C9"/>
    <w:rsid w:val="00AB10A5"/>
    <w:rsid w:val="00AB3291"/>
    <w:rsid w:val="00AB392E"/>
    <w:rsid w:val="00AC62C0"/>
    <w:rsid w:val="00AE337E"/>
    <w:rsid w:val="00AE4749"/>
    <w:rsid w:val="00AE71D8"/>
    <w:rsid w:val="00AF5AE3"/>
    <w:rsid w:val="00AF6741"/>
    <w:rsid w:val="00B12582"/>
    <w:rsid w:val="00B20595"/>
    <w:rsid w:val="00B20738"/>
    <w:rsid w:val="00B30DAB"/>
    <w:rsid w:val="00B52054"/>
    <w:rsid w:val="00B54C9A"/>
    <w:rsid w:val="00B764B8"/>
    <w:rsid w:val="00B8131C"/>
    <w:rsid w:val="00B84A26"/>
    <w:rsid w:val="00B84AAA"/>
    <w:rsid w:val="00B92851"/>
    <w:rsid w:val="00BA3F37"/>
    <w:rsid w:val="00BB330F"/>
    <w:rsid w:val="00BC01E2"/>
    <w:rsid w:val="00BD7A44"/>
    <w:rsid w:val="00BE141F"/>
    <w:rsid w:val="00BE5B8F"/>
    <w:rsid w:val="00BF69EB"/>
    <w:rsid w:val="00C03FA1"/>
    <w:rsid w:val="00C0580C"/>
    <w:rsid w:val="00C063A8"/>
    <w:rsid w:val="00C1665A"/>
    <w:rsid w:val="00C34B14"/>
    <w:rsid w:val="00C40E0B"/>
    <w:rsid w:val="00C53D74"/>
    <w:rsid w:val="00C60CDF"/>
    <w:rsid w:val="00C70167"/>
    <w:rsid w:val="00C82710"/>
    <w:rsid w:val="00C92368"/>
    <w:rsid w:val="00CD5FFD"/>
    <w:rsid w:val="00CD6B68"/>
    <w:rsid w:val="00CE0D93"/>
    <w:rsid w:val="00CF53AD"/>
    <w:rsid w:val="00D115C4"/>
    <w:rsid w:val="00D121FD"/>
    <w:rsid w:val="00D146AE"/>
    <w:rsid w:val="00D221AC"/>
    <w:rsid w:val="00D27F14"/>
    <w:rsid w:val="00D4146A"/>
    <w:rsid w:val="00D45B4A"/>
    <w:rsid w:val="00D45E69"/>
    <w:rsid w:val="00D5274B"/>
    <w:rsid w:val="00D5326F"/>
    <w:rsid w:val="00D6494A"/>
    <w:rsid w:val="00D65048"/>
    <w:rsid w:val="00D65AC5"/>
    <w:rsid w:val="00D76A11"/>
    <w:rsid w:val="00D901C3"/>
    <w:rsid w:val="00D9609C"/>
    <w:rsid w:val="00DC38C2"/>
    <w:rsid w:val="00DD5711"/>
    <w:rsid w:val="00DE307A"/>
    <w:rsid w:val="00DF68DC"/>
    <w:rsid w:val="00DF6EDE"/>
    <w:rsid w:val="00E002BA"/>
    <w:rsid w:val="00E05B3B"/>
    <w:rsid w:val="00E33EB1"/>
    <w:rsid w:val="00E42BB1"/>
    <w:rsid w:val="00E544AE"/>
    <w:rsid w:val="00E6107D"/>
    <w:rsid w:val="00E63C25"/>
    <w:rsid w:val="00E66A6C"/>
    <w:rsid w:val="00E7288E"/>
    <w:rsid w:val="00E82797"/>
    <w:rsid w:val="00EC275B"/>
    <w:rsid w:val="00EF27AA"/>
    <w:rsid w:val="00F05724"/>
    <w:rsid w:val="00F070F1"/>
    <w:rsid w:val="00F25233"/>
    <w:rsid w:val="00F25CF3"/>
    <w:rsid w:val="00F25E56"/>
    <w:rsid w:val="00F34D16"/>
    <w:rsid w:val="00F3789B"/>
    <w:rsid w:val="00F52042"/>
    <w:rsid w:val="00F64516"/>
    <w:rsid w:val="00F84B03"/>
    <w:rsid w:val="00F9403F"/>
    <w:rsid w:val="00F96647"/>
    <w:rsid w:val="00F97AA9"/>
    <w:rsid w:val="00FB08CF"/>
    <w:rsid w:val="00FB1126"/>
    <w:rsid w:val="00FB1848"/>
    <w:rsid w:val="00FC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FF0A7C"/>
  <w15:docId w15:val="{852E6F65-5143-44D2-B5C0-ED01DF067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A18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Ttulo1">
    <w:name w:val="heading 1"/>
    <w:basedOn w:val="Normal"/>
    <w:next w:val="Normal"/>
    <w:qFormat/>
    <w:rsid w:val="0037128B"/>
    <w:pPr>
      <w:spacing w:after="400"/>
      <w:jc w:val="right"/>
      <w:outlineLvl w:val="0"/>
    </w:pPr>
    <w:rPr>
      <w:rFonts w:asciiTheme="majorHAnsi" w:hAnsiTheme="majorHAnsi"/>
      <w:b/>
      <w:color w:val="7F7F7F" w:themeColor="text1" w:themeTint="80"/>
      <w:sz w:val="40"/>
    </w:rPr>
  </w:style>
  <w:style w:type="paragraph" w:styleId="Ttulo2">
    <w:name w:val="heading 2"/>
    <w:basedOn w:val="Normal"/>
    <w:next w:val="Normal"/>
    <w:link w:val="Ttulo2Car"/>
    <w:qFormat/>
    <w:rsid w:val="0037128B"/>
    <w:pPr>
      <w:jc w:val="right"/>
      <w:outlineLvl w:val="1"/>
    </w:pPr>
    <w:rPr>
      <w:caps/>
    </w:rPr>
  </w:style>
  <w:style w:type="paragraph" w:styleId="Ttulo3">
    <w:name w:val="heading 3"/>
    <w:basedOn w:val="Normal"/>
    <w:next w:val="Normal"/>
    <w:qFormat/>
    <w:rsid w:val="00D115C4"/>
    <w:pPr>
      <w:outlineLvl w:val="2"/>
    </w:pPr>
    <w:rPr>
      <w:b/>
      <w:cap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unhideWhenUsed/>
    <w:rsid w:val="001E3C2E"/>
    <w:rPr>
      <w:rFonts w:cs="Tahoma"/>
      <w:sz w:val="16"/>
      <w:szCs w:val="16"/>
    </w:rPr>
  </w:style>
  <w:style w:type="paragraph" w:customStyle="1" w:styleId="Amount">
    <w:name w:val="Amount"/>
    <w:basedOn w:val="Normal"/>
    <w:unhideWhenUsed/>
    <w:qFormat/>
    <w:rsid w:val="00D115C4"/>
    <w:pPr>
      <w:jc w:val="right"/>
    </w:pPr>
    <w:rPr>
      <w:szCs w:val="20"/>
    </w:rPr>
  </w:style>
  <w:style w:type="paragraph" w:customStyle="1" w:styleId="ColumnHeadings">
    <w:name w:val="Column Headings"/>
    <w:basedOn w:val="Normal"/>
    <w:qFormat/>
    <w:rsid w:val="0037128B"/>
    <w:pPr>
      <w:jc w:val="center"/>
    </w:pPr>
    <w:rPr>
      <w:b/>
      <w:caps/>
      <w:sz w:val="16"/>
    </w:rPr>
  </w:style>
  <w:style w:type="paragraph" w:customStyle="1" w:styleId="Instructions">
    <w:name w:val="Instructions"/>
    <w:basedOn w:val="Normal"/>
    <w:unhideWhenUsed/>
    <w:qFormat/>
    <w:rsid w:val="008C3A18"/>
    <w:pPr>
      <w:spacing w:before="240"/>
      <w:contextualSpacing/>
    </w:pPr>
  </w:style>
  <w:style w:type="paragraph" w:customStyle="1" w:styleId="Slogan">
    <w:name w:val="Slogan"/>
    <w:basedOn w:val="Ttulo3"/>
    <w:qFormat/>
    <w:rsid w:val="0037128B"/>
    <w:pPr>
      <w:spacing w:after="240"/>
    </w:pPr>
    <w:rPr>
      <w:b w:val="0"/>
      <w:i/>
      <w:caps w:val="0"/>
      <w:color w:val="7F7F7F" w:themeColor="text1" w:themeTint="80"/>
    </w:rPr>
  </w:style>
  <w:style w:type="paragraph" w:customStyle="1" w:styleId="CompanyName">
    <w:name w:val="Company Name"/>
    <w:basedOn w:val="Normal"/>
    <w:qFormat/>
    <w:rsid w:val="0037128B"/>
    <w:rPr>
      <w:b/>
      <w:sz w:val="24"/>
    </w:rPr>
  </w:style>
  <w:style w:type="paragraph" w:customStyle="1" w:styleId="ThankYou">
    <w:name w:val="Thank You"/>
    <w:basedOn w:val="Normal"/>
    <w:unhideWhenUsed/>
    <w:qFormat/>
    <w:rsid w:val="008C3A18"/>
    <w:pPr>
      <w:spacing w:before="600"/>
      <w:jc w:val="center"/>
    </w:pPr>
    <w:rPr>
      <w:b/>
      <w:caps/>
    </w:rPr>
  </w:style>
  <w:style w:type="character" w:styleId="Textodelmarcadordeposicin">
    <w:name w:val="Placeholder Text"/>
    <w:basedOn w:val="Fuentedeprrafopredeter"/>
    <w:uiPriority w:val="99"/>
    <w:semiHidden/>
    <w:rsid w:val="00621A2B"/>
    <w:rPr>
      <w:color w:val="808080"/>
    </w:rPr>
  </w:style>
  <w:style w:type="paragraph" w:styleId="Encabezado">
    <w:name w:val="header"/>
    <w:basedOn w:val="Normal"/>
    <w:link w:val="EncabezadoCar"/>
    <w:unhideWhenUsed/>
    <w:rsid w:val="005E053E"/>
    <w:pPr>
      <w:tabs>
        <w:tab w:val="center" w:pos="4819"/>
        <w:tab w:val="right" w:pos="96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rsid w:val="005E053E"/>
    <w:rPr>
      <w:rFonts w:asciiTheme="minorHAnsi" w:hAnsiTheme="minorHAnsi"/>
      <w:spacing w:val="4"/>
      <w:sz w:val="17"/>
      <w:szCs w:val="18"/>
    </w:rPr>
  </w:style>
  <w:style w:type="paragraph" w:styleId="Piedepgina">
    <w:name w:val="footer"/>
    <w:basedOn w:val="Normal"/>
    <w:link w:val="PiedepginaCar"/>
    <w:unhideWhenUsed/>
    <w:rsid w:val="005E053E"/>
    <w:pPr>
      <w:tabs>
        <w:tab w:val="center" w:pos="4819"/>
        <w:tab w:val="right" w:pos="96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rsid w:val="005E053E"/>
    <w:rPr>
      <w:rFonts w:asciiTheme="minorHAnsi" w:hAnsiTheme="minorHAnsi"/>
      <w:spacing w:val="4"/>
      <w:sz w:val="17"/>
      <w:szCs w:val="18"/>
    </w:rPr>
  </w:style>
  <w:style w:type="table" w:styleId="Tablaconcuadrcula">
    <w:name w:val="Table Grid"/>
    <w:basedOn w:val="Tablanormal"/>
    <w:rsid w:val="006370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nhideWhenUsed/>
    <w:rsid w:val="00637090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rsid w:val="00637090"/>
    <w:rPr>
      <w:rFonts w:asciiTheme="minorHAnsi" w:hAnsiTheme="minorHAnsi"/>
      <w:caps/>
      <w:spacing w:val="4"/>
      <w:sz w:val="17"/>
      <w:szCs w:val="18"/>
    </w:rPr>
  </w:style>
  <w:style w:type="character" w:customStyle="1" w:styleId="st">
    <w:name w:val="st"/>
    <w:basedOn w:val="Fuentedeprrafopredeter"/>
    <w:rsid w:val="00291467"/>
  </w:style>
  <w:style w:type="character" w:customStyle="1" w:styleId="lrzxr">
    <w:name w:val="lrzxr"/>
    <w:basedOn w:val="Fuentedeprrafopredeter"/>
    <w:rsid w:val="00BF69EB"/>
  </w:style>
  <w:style w:type="character" w:styleId="CitaHTML">
    <w:name w:val="HTML Cite"/>
    <w:basedOn w:val="Fuentedeprrafopredeter"/>
    <w:uiPriority w:val="99"/>
    <w:semiHidden/>
    <w:unhideWhenUsed/>
    <w:rsid w:val="00BF69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bo\AppData\Roaming\Microsoft\Templates\MS_SalesInvoice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FC27F1-7508-4968-9471-DAD17E9A4F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E9D7CE-E00D-4C74-AF84-30187CB6B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MS_SalesInvoice2.dotx</Template>
  <TotalTime>2435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Pedido SIACIWEB</vt:lpstr>
      <vt:lpstr>Sales invoice</vt:lpstr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Pedido SIACIWEB</dc:title>
  <dc:creator>Carlos Ledezma</dc:creator>
  <cp:lastModifiedBy>SOPORTE</cp:lastModifiedBy>
  <cp:revision>187</cp:revision>
  <cp:lastPrinted>2019-10-09T21:50:00Z</cp:lastPrinted>
  <dcterms:created xsi:type="dcterms:W3CDTF">2019-10-09T21:17:00Z</dcterms:created>
  <dcterms:modified xsi:type="dcterms:W3CDTF">2025-06-26T16:45:00Z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TC010184661033</vt:lpwstr>
  </property>
</Properties>
</file>