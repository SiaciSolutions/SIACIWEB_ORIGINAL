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511"/>
        <w:gridCol w:w="6837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E002BA" w:rsidRDefault="00291467" w:rsidP="00F25CF3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SIACI SOLUTIONS</w:t>
            </w:r>
          </w:p>
          <w:p w:rsidR="00B20595" w:rsidRPr="00B20595" w:rsidRDefault="00B20595" w:rsidP="001E3C2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>RUC 1792239133001</w:t>
            </w:r>
          </w:p>
          <w:p w:rsidR="00B20595" w:rsidRDefault="00291467" w:rsidP="001E3C2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 </w:t>
            </w:r>
          </w:p>
          <w:p w:rsidR="005E053E" w:rsidRPr="00B20595" w:rsidRDefault="00291467" w:rsidP="001E3C2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E002BA" w:rsidP="00B20738">
            <w:pPr>
              <w:rPr>
                <w:b/>
                <w:sz w:val="28"/>
                <w:szCs w:val="28"/>
                <w:lang w:val="es-EC"/>
              </w:rPr>
            </w:pPr>
            <w:r w:rsidRPr="00E002B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06DBCE" wp14:editId="622B317F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-1141730</wp:posOffset>
                  </wp:positionV>
                  <wp:extent cx="4356735" cy="923925"/>
                  <wp:effectExtent l="0" t="0" r="5715" b="9525"/>
                  <wp:wrapNone/>
                  <wp:docPr id="3" name="Imagen 3" descr="C:\Users\Implementador\Downloads\índ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mplementador\Downloads\índ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73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8"/>
                <w:lang w:val="es-ES"/>
              </w:rPr>
              <w:t xml:space="preserve">SOLICITUD DE </w:t>
            </w:r>
            <w:r w:rsidR="000A3F38" w:rsidRPr="00175981">
              <w:rPr>
                <w:b/>
                <w:sz w:val="28"/>
                <w:szCs w:val="28"/>
                <w:lang w:val="es-ES"/>
              </w:rPr>
              <w:t>P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>EDIDO N</w:t>
            </w:r>
            <w:r w:rsidR="00D6494A">
              <w:rPr>
                <w:b/>
                <w:sz w:val="28"/>
                <w:szCs w:val="28"/>
                <w:lang w:val="es-EC"/>
              </w:rPr>
              <w:t>° 12345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6804" w:type="dxa"/>
              <w:tblInd w:w="34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4345"/>
            </w:tblGrid>
            <w:tr w:rsidR="00E002BA" w:rsidRPr="00175981" w:rsidTr="000A1130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</w:t>
                  </w:r>
                  <w:r>
                    <w:rPr>
                      <w:b/>
                      <w:lang w:val="es-EC"/>
                    </w:rPr>
                    <w:t>ón</w:t>
                  </w:r>
                </w:p>
              </w:tc>
              <w:tc>
                <w:tcPr>
                  <w:tcW w:w="4345" w:type="dxa"/>
                </w:tcPr>
                <w:p w:rsidR="00E002BA" w:rsidRPr="004972CF" w:rsidRDefault="00E002BA" w:rsidP="004972CF">
                  <w:pPr>
                    <w:tabs>
                      <w:tab w:val="right" w:pos="4932"/>
                    </w:tabs>
                    <w:jc w:val="right"/>
                    <w:rPr>
                      <w:b/>
                    </w:rPr>
                  </w:pPr>
                </w:p>
              </w:tc>
            </w:tr>
            <w:tr w:rsidR="00E002BA" w:rsidRPr="00175981" w:rsidTr="000A1130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4345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</w:p>
              </w:tc>
            </w:tr>
            <w:tr w:rsidR="00E002BA" w:rsidRPr="00003E99" w:rsidTr="000A1130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4345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</w:p>
              </w:tc>
            </w:tr>
            <w:tr w:rsidR="00E002BA" w:rsidRPr="00003E99" w:rsidTr="000A1130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4345" w:type="dxa"/>
                </w:tcPr>
                <w:p w:rsidR="00E002BA" w:rsidRPr="00003E99" w:rsidRDefault="00E002BA" w:rsidP="00003E99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</w:p>
              </w:tc>
            </w:tr>
            <w:tr w:rsidR="00E002BA" w:rsidRPr="00003E99" w:rsidTr="000A1130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4345" w:type="dxa"/>
                </w:tcPr>
                <w:p w:rsidR="00E002BA" w:rsidRPr="00003E99" w:rsidRDefault="00E002BA" w:rsidP="00003E99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</w:p>
              </w:tc>
            </w:tr>
            <w:tr w:rsidR="00E002BA" w:rsidRPr="00003E99" w:rsidTr="000A1130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4345" w:type="dxa"/>
                </w:tcPr>
                <w:p w:rsidR="00E002BA" w:rsidRPr="00003E99" w:rsidRDefault="00E002BA" w:rsidP="00003E99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</w:p>
              </w:tc>
            </w:tr>
            <w:tr w:rsidR="00E002BA" w:rsidRPr="00003E99" w:rsidTr="000A1130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pedido</w:t>
                  </w:r>
                </w:p>
              </w:tc>
              <w:tc>
                <w:tcPr>
                  <w:tcW w:w="4345" w:type="dxa"/>
                  <w:shd w:val="clear" w:color="auto" w:fill="D9D9D9" w:themeFill="background1" w:themeFillShade="D9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1E3C2E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567"/>
        <w:gridCol w:w="1212"/>
        <w:gridCol w:w="589"/>
        <w:gridCol w:w="635"/>
        <w:gridCol w:w="769"/>
        <w:gridCol w:w="659"/>
        <w:gridCol w:w="635"/>
        <w:gridCol w:w="775"/>
        <w:gridCol w:w="635"/>
        <w:gridCol w:w="2891"/>
        <w:gridCol w:w="1025"/>
      </w:tblGrid>
      <w:tr w:rsidR="002C4FD2" w:rsidRPr="001E3C2E" w:rsidTr="002C4FD2">
        <w:trPr>
          <w:cantSplit/>
          <w:trHeight w:val="154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</w:p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2C4FD2">
            <w:pPr>
              <w:pStyle w:val="ColumnHeadings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2C4FD2">
            <w:pPr>
              <w:pStyle w:val="ColumnHeadings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prec unit</w:t>
            </w: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 xml:space="preserve">PORC </w:t>
            </w:r>
            <w:r w:rsidRPr="002C4FD2">
              <w:rPr>
                <w:sz w:val="14"/>
              </w:rPr>
              <w:t>iva</w:t>
            </w: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rPr>
                <w:sz w:val="14"/>
              </w:rPr>
            </w:pPr>
            <w:r w:rsidRPr="002C4FD2">
              <w:rPr>
                <w:sz w:val="14"/>
              </w:rPr>
              <w:t>cant iva</w:t>
            </w: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PORC dESC</w:t>
            </w: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2C4FD2">
            <w:pPr>
              <w:pStyle w:val="ColumnHeadings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cant desc</w:t>
            </w: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2C4FD2">
            <w:pPr>
              <w:pStyle w:val="ColumnHeadings"/>
              <w:rPr>
                <w:sz w:val="14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2C4FD2">
            <w:pPr>
              <w:pStyle w:val="ColumnHeadings"/>
              <w:rPr>
                <w:sz w:val="14"/>
              </w:rPr>
            </w:pPr>
            <w:r>
              <w:rPr>
                <w:sz w:val="14"/>
              </w:rPr>
              <w:t>subtotal</w:t>
            </w:r>
          </w:p>
        </w:tc>
      </w:tr>
      <w:tr w:rsidR="002C4FD2" w:rsidRPr="001E3C2E" w:rsidTr="00F86D9D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Default="002C4FD2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C4FD2" w:rsidRPr="001E3C2E" w:rsidRDefault="002C4FD2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C4FD2" w:rsidRPr="001E3C2E" w:rsidRDefault="002C4FD2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  <w:jc w:val="left"/>
            </w:pPr>
          </w:p>
        </w:tc>
      </w:tr>
      <w:tr w:rsidR="002C4FD2" w:rsidRPr="001E3C2E" w:rsidTr="00C46C02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C4FD2" w:rsidRPr="001E3C2E" w:rsidRDefault="002C4FD2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</w:pPr>
          </w:p>
        </w:tc>
      </w:tr>
      <w:tr w:rsidR="002C4FD2" w:rsidRPr="001E3C2E" w:rsidTr="00AA09F0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C4FD2" w:rsidRPr="001E3C2E" w:rsidRDefault="002C4FD2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</w:pPr>
          </w:p>
        </w:tc>
      </w:tr>
      <w:tr w:rsidR="001F3EEC" w:rsidRPr="001E3C2E" w:rsidTr="008B2611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F3EEC" w:rsidRPr="001E3C2E" w:rsidRDefault="001F3EEC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>
            <w:pPr>
              <w:pStyle w:val="Amount"/>
            </w:pPr>
          </w:p>
        </w:tc>
      </w:tr>
      <w:tr w:rsidR="001F3EEC" w:rsidRPr="001E3C2E" w:rsidTr="001F2090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F3EEC" w:rsidRPr="001E3C2E" w:rsidRDefault="001F3EEC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>
            <w:pPr>
              <w:pStyle w:val="Amount"/>
            </w:pPr>
          </w:p>
        </w:tc>
      </w:tr>
      <w:tr w:rsidR="001F3EEC" w:rsidRPr="001E3C2E" w:rsidTr="00141431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F3EEC" w:rsidRPr="001E3C2E" w:rsidRDefault="001F3EEC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>
            <w:pPr>
              <w:pStyle w:val="Amount"/>
            </w:pPr>
          </w:p>
        </w:tc>
      </w:tr>
      <w:tr w:rsidR="001F3EEC" w:rsidRPr="001E3C2E" w:rsidTr="006D571D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F3EEC" w:rsidRPr="001E3C2E" w:rsidRDefault="001F3EEC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>
            <w:pPr>
              <w:pStyle w:val="Amount"/>
            </w:pPr>
          </w:p>
        </w:tc>
      </w:tr>
      <w:tr w:rsidR="001F3EEC" w:rsidRPr="001E3C2E" w:rsidTr="00057AC9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F3EEC" w:rsidRPr="001E3C2E" w:rsidRDefault="001F3EEC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/>
        </w:tc>
        <w:tc>
          <w:tcPr>
            <w:tcW w:w="7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F3EEC" w:rsidRPr="001E3C2E" w:rsidRDefault="001F3EEC" w:rsidP="002C4FD2">
            <w:pPr>
              <w:pStyle w:val="Amount"/>
            </w:pP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1F3EEC" w:rsidRPr="001E3C2E" w:rsidRDefault="001F3EEC" w:rsidP="002C4FD2">
            <w:pPr>
              <w:pStyle w:val="Amount"/>
            </w:pPr>
          </w:p>
        </w:tc>
      </w:tr>
      <w:tr w:rsidR="002C4FD2" w:rsidRPr="001E3C2E" w:rsidTr="002C4FD2">
        <w:trPr>
          <w:cantSplit/>
          <w:trHeight w:val="288"/>
        </w:trPr>
        <w:tc>
          <w:tcPr>
            <w:tcW w:w="56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121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5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63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1E3C2E" w:rsidRDefault="002C4FD2" w:rsidP="002C4FD2">
            <w:pPr>
              <w:pStyle w:val="Ttulo2"/>
            </w:pPr>
          </w:p>
        </w:tc>
        <w:tc>
          <w:tcPr>
            <w:tcW w:w="76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5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77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2891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1E3C2E" w:rsidRDefault="002C4FD2" w:rsidP="002C4FD2">
            <w:pPr>
              <w:pStyle w:val="Ttulo2"/>
            </w:pPr>
            <w:r>
              <w:t>Total NETO</w:t>
            </w: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  <w:jc w:val="center"/>
            </w:pPr>
          </w:p>
        </w:tc>
      </w:tr>
      <w:tr w:rsidR="002C4FD2" w:rsidRPr="001E3C2E" w:rsidTr="002C4FD2">
        <w:trPr>
          <w:cantSplit/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>
            <w:pPr>
              <w:pStyle w:val="Ttulo2"/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1E3C2E" w:rsidRDefault="002C4FD2" w:rsidP="001F3EEC">
            <w:pPr>
              <w:pStyle w:val="Ttulo2"/>
            </w:pPr>
            <w:r>
              <w:t xml:space="preserve">IVA </w:t>
            </w: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  <w:jc w:val="center"/>
            </w:pPr>
          </w:p>
        </w:tc>
      </w:tr>
      <w:tr w:rsidR="002C4FD2" w:rsidRPr="001E3C2E" w:rsidTr="002C4FD2">
        <w:trPr>
          <w:cantSplit/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/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1E3C2E" w:rsidRDefault="002C4FD2" w:rsidP="002C4FD2">
            <w:pPr>
              <w:pStyle w:val="Ttulo2"/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2C4FD2" w:rsidRDefault="002C4FD2" w:rsidP="002C4FD2">
            <w:pPr>
              <w:pStyle w:val="Ttulo2"/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1E3C2E" w:rsidRDefault="002C4FD2" w:rsidP="00BF69EB">
            <w:pPr>
              <w:pStyle w:val="Ttulo2"/>
            </w:pPr>
            <w:r>
              <w:t xml:space="preserve">TOTAL </w:t>
            </w:r>
            <w:r w:rsidR="00BF69EB">
              <w:t>pedido</w:t>
            </w:r>
          </w:p>
        </w:tc>
        <w:tc>
          <w:tcPr>
            <w:tcW w:w="1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1E3C2E" w:rsidRDefault="002C4FD2" w:rsidP="002C4FD2">
            <w:pPr>
              <w:pStyle w:val="Amount"/>
              <w:jc w:val="center"/>
            </w:pPr>
          </w:p>
        </w:tc>
      </w:tr>
    </w:tbl>
    <w:p w:rsidR="00637090" w:rsidRDefault="00637090" w:rsidP="005F5A69">
      <w:pPr>
        <w:pStyle w:val="ThankYou"/>
        <w:jc w:val="left"/>
      </w:pPr>
    </w:p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Pr="00637090" w:rsidRDefault="00637090" w:rsidP="00637090"/>
    <w:p w:rsidR="00637090" w:rsidRDefault="00637090" w:rsidP="00637090"/>
    <w:p w:rsidR="00637090" w:rsidRDefault="00637090" w:rsidP="00637090"/>
    <w:tbl>
      <w:tblPr>
        <w:tblStyle w:val="Tablaconcuadrcula"/>
        <w:tblpPr w:leftFromText="180" w:rightFromText="180" w:vertAnchor="text" w:horzAnchor="margin" w:tblpY="184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3365"/>
        <w:gridCol w:w="3368"/>
      </w:tblGrid>
      <w:tr w:rsidR="00BF69EB" w:rsidTr="00BF69EB">
        <w:tc>
          <w:tcPr>
            <w:tcW w:w="6712" w:type="dxa"/>
            <w:gridSpan w:val="2"/>
          </w:tcPr>
          <w:p w:rsidR="00BF69EB" w:rsidRPr="00003E99" w:rsidRDefault="00BF69EB" w:rsidP="00BF69EB">
            <w:pPr>
              <w:rPr>
                <w:color w:val="808080" w:themeColor="background1" w:themeShade="80"/>
                <w:lang w:val="es-ES"/>
              </w:rPr>
            </w:pPr>
            <w:r>
              <w:rPr>
                <w:b/>
                <w:color w:val="808080" w:themeColor="background1" w:themeShade="80"/>
                <w:lang w:val="es-ES"/>
              </w:rPr>
              <w:t xml:space="preserve">SIACI </w:t>
            </w:r>
            <w:r w:rsidRPr="00BF69EB">
              <w:rPr>
                <w:b/>
                <w:color w:val="808080" w:themeColor="background1" w:themeShade="80"/>
                <w:lang w:val="es-ES"/>
              </w:rPr>
              <w:t>Solutions</w:t>
            </w:r>
            <w:r w:rsidRPr="00003E99">
              <w:rPr>
                <w:color w:val="808080" w:themeColor="background1" w:themeShade="80"/>
                <w:lang w:val="es-ES"/>
              </w:rPr>
              <w:t xml:space="preserve"> </w:t>
            </w:r>
            <w:r w:rsidRPr="00BF69EB">
              <w:rPr>
                <w:color w:val="808080" w:themeColor="background1" w:themeShade="80"/>
              </w:rPr>
              <w:t xml:space="preserve"> </w:t>
            </w:r>
            <w:r w:rsidRPr="00BF69EB">
              <w:rPr>
                <w:color w:val="808080" w:themeColor="background1" w:themeShade="80"/>
                <w:lang w:val="es-ES"/>
              </w:rPr>
              <w:t>Juan de Salinas N17-245 y Santiago</w:t>
            </w:r>
            <w:r>
              <w:rPr>
                <w:color w:val="808080" w:themeColor="background1" w:themeShade="80"/>
                <w:lang w:val="es-ES"/>
              </w:rPr>
              <w:t>, Quito Ecuador</w:t>
            </w:r>
            <w:bookmarkStart w:id="0" w:name="_GoBack"/>
            <w:bookmarkEnd w:id="0"/>
          </w:p>
        </w:tc>
        <w:tc>
          <w:tcPr>
            <w:tcW w:w="3368" w:type="dxa"/>
          </w:tcPr>
          <w:p w:rsidR="00BF69EB" w:rsidRPr="00637090" w:rsidRDefault="00BF69EB" w:rsidP="00BF69EB">
            <w:pPr>
              <w:rPr>
                <w:color w:val="808080" w:themeColor="background1" w:themeShade="80"/>
              </w:rPr>
            </w:pPr>
            <w:r w:rsidRPr="001E035B">
              <w:rPr>
                <w:b/>
                <w:color w:val="808080" w:themeColor="background1" w:themeShade="80"/>
              </w:rPr>
              <w:t>Email:</w:t>
            </w:r>
            <w:r>
              <w:rPr>
                <w:color w:val="808080" w:themeColor="background1" w:themeShade="80"/>
              </w:rPr>
              <w:t xml:space="preserve"> </w:t>
            </w:r>
            <w:r w:rsidRPr="00BF69EB">
              <w:rPr>
                <w:color w:val="808080" w:themeColor="background1" w:themeShade="80"/>
                <w:lang w:val="es-ES"/>
              </w:rPr>
              <w:t>v</w:t>
            </w:r>
            <w:hyperlink r:id="rId10" w:history="1">
              <w:r w:rsidRPr="00BF69EB">
                <w:rPr>
                  <w:color w:val="808080" w:themeColor="background1" w:themeShade="80"/>
                  <w:lang w:val="es-ES"/>
                </w:rPr>
                <w:t>entas@siaci.com.ec</w:t>
              </w:r>
            </w:hyperlink>
          </w:p>
        </w:tc>
      </w:tr>
      <w:tr w:rsidR="00BF69EB" w:rsidTr="00BF69EB">
        <w:tc>
          <w:tcPr>
            <w:tcW w:w="3347" w:type="dxa"/>
          </w:tcPr>
          <w:p w:rsidR="00BF69EB" w:rsidRPr="00637090" w:rsidRDefault="00BF69EB" w:rsidP="00BF69EB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Telfno</w:t>
            </w:r>
            <w:r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rStyle w:val="Textodeglobo"/>
              </w:rPr>
              <w:t xml:space="preserve"> </w:t>
            </w:r>
            <w:hyperlink r:id="rId11" w:tooltip="Llamar a través de Hangouts" w:history="1">
              <w:r w:rsidRPr="00BF69EB">
                <w:rPr>
                  <w:color w:val="808080" w:themeColor="background1" w:themeShade="80"/>
                  <w:lang w:val="es-ES"/>
                </w:rPr>
                <w:t>(02) 601-4727</w:t>
              </w:r>
            </w:hyperlink>
          </w:p>
        </w:tc>
        <w:tc>
          <w:tcPr>
            <w:tcW w:w="3365" w:type="dxa"/>
          </w:tcPr>
          <w:p w:rsidR="00BF69EB" w:rsidRPr="00637090" w:rsidRDefault="00BF69EB" w:rsidP="00BF69EB">
            <w:pPr>
              <w:rPr>
                <w:color w:val="808080" w:themeColor="background1" w:themeShade="80"/>
              </w:rPr>
            </w:pPr>
            <w:r w:rsidRPr="001E035B">
              <w:rPr>
                <w:b/>
                <w:color w:val="808080" w:themeColor="background1" w:themeShade="80"/>
              </w:rPr>
              <w:t>Website</w:t>
            </w:r>
            <w:r w:rsidRPr="00637090">
              <w:rPr>
                <w:color w:val="808080" w:themeColor="background1" w:themeShade="80"/>
              </w:rPr>
              <w:t xml:space="preserve">: </w:t>
            </w:r>
            <w:r>
              <w:t xml:space="preserve"> </w:t>
            </w:r>
            <w:hyperlink r:id="rId12" w:history="1">
              <w:r w:rsidRPr="00BF69EB">
                <w:rPr>
                  <w:i/>
                  <w:iCs/>
                  <w:color w:val="808080" w:themeColor="background1" w:themeShade="80"/>
                  <w:lang w:val="es-ES"/>
                </w:rPr>
                <w:t>www.siaci.com.ec</w:t>
              </w:r>
            </w:hyperlink>
          </w:p>
        </w:tc>
        <w:tc>
          <w:tcPr>
            <w:tcW w:w="3368" w:type="dxa"/>
          </w:tcPr>
          <w:p w:rsidR="00BF69EB" w:rsidRPr="00637090" w:rsidRDefault="00BF69EB" w:rsidP="00BF69EB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RUC</w:t>
            </w:r>
            <w:r w:rsidRPr="00637090">
              <w:rPr>
                <w:color w:val="808080" w:themeColor="background1" w:themeShade="80"/>
              </w:rPr>
              <w:t xml:space="preserve">: </w:t>
            </w:r>
            <w:r w:rsidRPr="00BF69EB">
              <w:rPr>
                <w:b/>
                <w:color w:val="808080" w:themeColor="background1" w:themeShade="80"/>
                <w:lang w:val="es-ES"/>
              </w:rPr>
              <w:t>1792239133001</w:t>
            </w:r>
          </w:p>
        </w:tc>
      </w:tr>
    </w:tbl>
    <w:p w:rsidR="0037128B" w:rsidRPr="00637090" w:rsidRDefault="0037128B" w:rsidP="005F5A69"/>
    <w:sectPr w:rsidR="0037128B" w:rsidRPr="00637090" w:rsidSect="00E002BA">
      <w:pgSz w:w="12240" w:h="15840"/>
      <w:pgMar w:top="568" w:right="758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0D5" w:rsidRDefault="000900D5" w:rsidP="005E053E">
      <w:pPr>
        <w:spacing w:line="240" w:lineRule="auto"/>
      </w:pPr>
      <w:r>
        <w:separator/>
      </w:r>
    </w:p>
  </w:endnote>
  <w:endnote w:type="continuationSeparator" w:id="0">
    <w:p w:rsidR="000900D5" w:rsidRDefault="000900D5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0D5" w:rsidRDefault="000900D5" w:rsidP="005E053E">
      <w:pPr>
        <w:spacing w:line="240" w:lineRule="auto"/>
      </w:pPr>
      <w:r>
        <w:separator/>
      </w:r>
    </w:p>
  </w:footnote>
  <w:footnote w:type="continuationSeparator" w:id="0">
    <w:p w:rsidR="000900D5" w:rsidRDefault="000900D5" w:rsidP="005E05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E99"/>
    <w:rsid w:val="00033338"/>
    <w:rsid w:val="000900D5"/>
    <w:rsid w:val="000A1130"/>
    <w:rsid w:val="000A3752"/>
    <w:rsid w:val="000A3F38"/>
    <w:rsid w:val="00175981"/>
    <w:rsid w:val="001922F9"/>
    <w:rsid w:val="001E035B"/>
    <w:rsid w:val="001E3C2E"/>
    <w:rsid w:val="001F3EEC"/>
    <w:rsid w:val="0021009B"/>
    <w:rsid w:val="00291467"/>
    <w:rsid w:val="002C4FD2"/>
    <w:rsid w:val="00341D54"/>
    <w:rsid w:val="003472C0"/>
    <w:rsid w:val="0037128B"/>
    <w:rsid w:val="003D2FFA"/>
    <w:rsid w:val="003F03CA"/>
    <w:rsid w:val="00441BF6"/>
    <w:rsid w:val="00473FA7"/>
    <w:rsid w:val="004972CF"/>
    <w:rsid w:val="005044AA"/>
    <w:rsid w:val="005A6D66"/>
    <w:rsid w:val="005E053E"/>
    <w:rsid w:val="005E5DAC"/>
    <w:rsid w:val="005F0CFC"/>
    <w:rsid w:val="005F5A69"/>
    <w:rsid w:val="00621A2B"/>
    <w:rsid w:val="00627777"/>
    <w:rsid w:val="00637090"/>
    <w:rsid w:val="0069535A"/>
    <w:rsid w:val="00721BC2"/>
    <w:rsid w:val="007F3D8D"/>
    <w:rsid w:val="00804F4D"/>
    <w:rsid w:val="008C1DFD"/>
    <w:rsid w:val="008C3A18"/>
    <w:rsid w:val="008C4F21"/>
    <w:rsid w:val="0093568C"/>
    <w:rsid w:val="009B1EC5"/>
    <w:rsid w:val="00A67B29"/>
    <w:rsid w:val="00AB03C9"/>
    <w:rsid w:val="00AC62C0"/>
    <w:rsid w:val="00AE4749"/>
    <w:rsid w:val="00B20595"/>
    <w:rsid w:val="00B20738"/>
    <w:rsid w:val="00B764B8"/>
    <w:rsid w:val="00BD7A44"/>
    <w:rsid w:val="00BF69EB"/>
    <w:rsid w:val="00C0580C"/>
    <w:rsid w:val="00C063A8"/>
    <w:rsid w:val="00C60CDF"/>
    <w:rsid w:val="00CD5FFD"/>
    <w:rsid w:val="00D115C4"/>
    <w:rsid w:val="00D4146A"/>
    <w:rsid w:val="00D45E69"/>
    <w:rsid w:val="00D6494A"/>
    <w:rsid w:val="00D76A11"/>
    <w:rsid w:val="00E002BA"/>
    <w:rsid w:val="00E6107D"/>
    <w:rsid w:val="00F070F1"/>
    <w:rsid w:val="00F25CF3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57232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oogle.com/url?sa=t&amp;rct=j&amp;q=&amp;esrc=s&amp;source=web&amp;cd=1&amp;ved=2ahUKEwiynuDyi5DlAhUrrVkKHa1dA0oQFjAAegQIABAC&amp;url=http%3A%2F%2Fwww.siaci.com.ec%2Fcontacto%2F&amp;usg=AOvVaw2-9kBOXURzm3YjG4I6DUX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client=firefox-b-d&amp;sxsrf=ACYBGNSwzEudpr9nM8gEo480YymwbPQ-nw%3A1570643041819&amp;ei=YRyeXfjJMZC25gKzl6m4Bg&amp;q=siaci+contactos&amp;oq=SIACI+CON&amp;gs_l=psy-ab.3.0.0j0i22i30l9.5090.6327..8104...0.2..0.749.4549.4-1j6j1......0....1..gws-wiz.......0i71j35i39j0i131j0i67j0i10j0i203j0i10i203.WHyulJ1fir0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ventas@siaci.com.ec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A17800-BAD8-4EA9-8FF1-2A3E00C2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63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Implementador</cp:lastModifiedBy>
  <cp:revision>9</cp:revision>
  <cp:lastPrinted>2004-04-12T22:40:00Z</cp:lastPrinted>
  <dcterms:created xsi:type="dcterms:W3CDTF">2019-10-09T19:22:00Z</dcterms:created>
  <dcterms:modified xsi:type="dcterms:W3CDTF">2019-10-09T21:16:00Z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